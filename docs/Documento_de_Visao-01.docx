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E4" w:rsidRPr="00F61BAB" w:rsidRDefault="00AC4C4E">
      <w:pPr>
        <w:pStyle w:val="Ttulo"/>
        <w:spacing w:before="5400"/>
        <w:jc w:val="right"/>
        <w:outlineLvl w:val="0"/>
        <w:rPr>
          <w:rFonts w:cs="Arial"/>
          <w:sz w:val="40"/>
        </w:rPr>
      </w:pPr>
      <w:r>
        <w:rPr>
          <w:rFonts w:cs="Arial"/>
          <w:sz w:val="40"/>
        </w:rPr>
        <w:t>Sistema de Pedidos de Café da Manhã</w:t>
      </w:r>
    </w:p>
    <w:p w:rsidR="00F473E4" w:rsidRPr="00F61BAB" w:rsidRDefault="00F473E4">
      <w:pPr>
        <w:pStyle w:val="Ttulo"/>
        <w:jc w:val="right"/>
        <w:outlineLvl w:val="0"/>
        <w:rPr>
          <w:rFonts w:cs="Arial"/>
          <w:sz w:val="40"/>
        </w:rPr>
      </w:pPr>
      <w:bookmarkStart w:id="0" w:name="nomeDocumento"/>
      <w:r w:rsidRPr="00F61BAB">
        <w:rPr>
          <w:rFonts w:cs="Arial"/>
          <w:sz w:val="40"/>
        </w:rPr>
        <w:t xml:space="preserve">Documento de </w:t>
      </w:r>
      <w:r w:rsidR="008F67EC" w:rsidRPr="00F61BAB">
        <w:rPr>
          <w:rFonts w:cs="Arial"/>
          <w:sz w:val="40"/>
        </w:rPr>
        <w:t>V</w:t>
      </w:r>
      <w:r w:rsidRPr="00F61BAB">
        <w:rPr>
          <w:rFonts w:cs="Arial"/>
          <w:sz w:val="40"/>
        </w:rPr>
        <w:t xml:space="preserve">isão </w:t>
      </w:r>
      <w:bookmarkEnd w:id="0"/>
    </w:p>
    <w:p w:rsidR="00F473E4" w:rsidRPr="00F61BAB" w:rsidRDefault="00F473E4">
      <w:pPr>
        <w:pStyle w:val="Ttulo"/>
        <w:jc w:val="right"/>
        <w:rPr>
          <w:rFonts w:cs="Arial"/>
        </w:rPr>
      </w:pPr>
    </w:p>
    <w:p w:rsidR="00F473E4" w:rsidRPr="00F61BAB" w:rsidRDefault="00F473E4">
      <w:pPr>
        <w:pStyle w:val="Ttulo"/>
        <w:jc w:val="right"/>
        <w:outlineLvl w:val="0"/>
        <w:rPr>
          <w:rFonts w:cs="Arial"/>
          <w:sz w:val="28"/>
        </w:rPr>
      </w:pPr>
      <w:bookmarkStart w:id="1" w:name="versao"/>
      <w:r w:rsidRPr="00F61BAB">
        <w:rPr>
          <w:rFonts w:cs="Arial"/>
          <w:sz w:val="28"/>
        </w:rPr>
        <w:t xml:space="preserve">Versão </w:t>
      </w:r>
      <w:r w:rsidR="00AC4C4E">
        <w:rPr>
          <w:rFonts w:cs="Arial"/>
          <w:sz w:val="28"/>
        </w:rPr>
        <w:t>1</w:t>
      </w:r>
      <w:r w:rsidR="001A148B">
        <w:rPr>
          <w:rFonts w:cs="Arial"/>
          <w:sz w:val="28"/>
        </w:rPr>
        <w:t>.</w:t>
      </w:r>
      <w:r w:rsidR="00AC4C4E">
        <w:rPr>
          <w:rFonts w:cs="Arial"/>
          <w:sz w:val="28"/>
        </w:rPr>
        <w:t>0</w:t>
      </w:r>
    </w:p>
    <w:bookmarkEnd w:id="1"/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ind w:left="0"/>
        <w:rPr>
          <w:rFonts w:ascii="Arial" w:hAnsi="Arial" w:cs="Arial"/>
          <w:color w:val="auto"/>
        </w:rPr>
        <w:sectPr w:rsidR="00F473E4" w:rsidRPr="00F61BAB" w:rsidSect="004A5C0F">
          <w:headerReference w:type="default" r:id="rId8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lastRenderedPageBreak/>
        <w:t>Histórico de Revisão</w:t>
      </w:r>
    </w:p>
    <w:p w:rsidR="00F473E4" w:rsidRPr="00F61BAB" w:rsidRDefault="00F473E4">
      <w:pPr>
        <w:rPr>
          <w:rFonts w:ascii="Arial" w:hAnsi="Arial" w:cs="Arial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3543"/>
        <w:gridCol w:w="3159"/>
      </w:tblGrid>
      <w:tr w:rsidR="00F473E4" w:rsidRPr="00F61BAB">
        <w:tc>
          <w:tcPr>
            <w:tcW w:w="1384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EE44EF" w:rsidRPr="00F61BAB">
        <w:tc>
          <w:tcPr>
            <w:tcW w:w="1384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:rsidR="00EE44EF" w:rsidRPr="00F61BAB" w:rsidRDefault="00EE44EF" w:rsidP="00E62EA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159" w:type="dxa"/>
          </w:tcPr>
          <w:p w:rsidR="00EE44EF" w:rsidRPr="00F61BAB" w:rsidRDefault="00EE44EF" w:rsidP="00E62EAF">
            <w:pPr>
              <w:jc w:val="center"/>
              <w:rPr>
                <w:rFonts w:ascii="Arial" w:hAnsi="Arial" w:cs="Arial"/>
              </w:rPr>
            </w:pPr>
          </w:p>
        </w:tc>
      </w:tr>
      <w:tr w:rsidR="00EE44EF" w:rsidRPr="00F61BAB">
        <w:tc>
          <w:tcPr>
            <w:tcW w:w="1384" w:type="dxa"/>
          </w:tcPr>
          <w:p w:rsidR="00EE44EF" w:rsidRPr="00F61BAB" w:rsidRDefault="00EE4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EE44EF" w:rsidRPr="00F61BAB" w:rsidRDefault="00EE44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:rsidR="00EE44EF" w:rsidRPr="00F61BAB" w:rsidRDefault="00EE44E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159" w:type="dxa"/>
          </w:tcPr>
          <w:p w:rsidR="00EE44EF" w:rsidRPr="00F61BAB" w:rsidRDefault="00EE44EF" w:rsidP="00EE44EF">
            <w:pPr>
              <w:jc w:val="center"/>
              <w:rPr>
                <w:rFonts w:ascii="Arial" w:hAnsi="Arial" w:cs="Arial"/>
              </w:rPr>
            </w:pPr>
          </w:p>
        </w:tc>
      </w:tr>
      <w:tr w:rsidR="004E328F" w:rsidRPr="00F61BAB">
        <w:tc>
          <w:tcPr>
            <w:tcW w:w="1384" w:type="dxa"/>
          </w:tcPr>
          <w:p w:rsidR="004E328F" w:rsidRDefault="004E32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4E328F" w:rsidRDefault="004E32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43" w:type="dxa"/>
          </w:tcPr>
          <w:p w:rsidR="004E328F" w:rsidRDefault="004E328F" w:rsidP="0023520D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159" w:type="dxa"/>
          </w:tcPr>
          <w:p w:rsidR="004E328F" w:rsidRDefault="004E328F" w:rsidP="00EE44E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infoblue0"/>
        <w:jc w:val="center"/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</w:pP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br w:type="page"/>
      </w:r>
      <w:r w:rsidRPr="00F61BAB">
        <w:rPr>
          <w:rFonts w:ascii="Arial" w:hAnsi="Arial" w:cs="Arial"/>
          <w:b/>
          <w:i w:val="0"/>
          <w:iCs w:val="0"/>
          <w:color w:val="auto"/>
          <w:sz w:val="36"/>
          <w:lang w:eastAsia="en-US"/>
        </w:rPr>
        <w:lastRenderedPageBreak/>
        <w:t>Sumário</w:t>
      </w:r>
    </w:p>
    <w:p w:rsidR="002E137E" w:rsidRDefault="00F473E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F61BAB">
        <w:rPr>
          <w:rFonts w:ascii="Arial" w:hAnsi="Arial" w:cs="Arial"/>
        </w:rPr>
        <w:fldChar w:fldCharType="begin"/>
      </w:r>
      <w:r w:rsidRPr="00F61BAB">
        <w:rPr>
          <w:rFonts w:ascii="Arial" w:hAnsi="Arial" w:cs="Arial"/>
        </w:rPr>
        <w:instrText xml:space="preserve"> TOC \o "1-3" \h \z </w:instrText>
      </w:r>
      <w:r w:rsidRPr="00F61BAB">
        <w:rPr>
          <w:rFonts w:ascii="Arial" w:hAnsi="Arial" w:cs="Arial"/>
        </w:rPr>
        <w:fldChar w:fldCharType="separate"/>
      </w:r>
      <w:hyperlink w:anchor="_Toc384277028" w:history="1">
        <w:r w:rsidR="002E137E" w:rsidRPr="00C04B51">
          <w:rPr>
            <w:rStyle w:val="Hyperlink"/>
            <w:rFonts w:cs="Arial"/>
            <w:noProof/>
          </w:rPr>
          <w:t>1.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Introdução</w:t>
        </w:r>
        <w:r w:rsidR="002E137E">
          <w:rPr>
            <w:noProof/>
            <w:webHidden/>
          </w:rPr>
          <w:tab/>
        </w:r>
        <w:r w:rsidR="0014097D">
          <w:rPr>
            <w:noProof/>
            <w:webHidden/>
          </w:rPr>
          <w:t>4</w:t>
        </w:r>
      </w:hyperlink>
    </w:p>
    <w:p w:rsidR="002E137E" w:rsidRDefault="0014097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29" w:history="1">
        <w:r w:rsidR="002E137E" w:rsidRPr="00C04B51">
          <w:rPr>
            <w:rStyle w:val="Hyperlink"/>
            <w:rFonts w:cs="Arial"/>
            <w:noProof/>
          </w:rPr>
          <w:t>1.1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Finalidade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E137E" w:rsidRDefault="0014097D" w:rsidP="00235A4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0" w:history="1">
        <w:r w:rsidR="002E137E" w:rsidRPr="00C04B51">
          <w:rPr>
            <w:rStyle w:val="Hyperlink"/>
            <w:rFonts w:cs="Arial"/>
            <w:noProof/>
          </w:rPr>
          <w:t>1.2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Escopo do Documento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E137E" w:rsidRDefault="0014097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3" w:history="1">
        <w:r w:rsidR="002E137E" w:rsidRPr="00C04B51">
          <w:rPr>
            <w:rStyle w:val="Hyperlink"/>
            <w:rFonts w:cs="Arial"/>
            <w:noProof/>
          </w:rPr>
          <w:t>2.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Contextualização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E137E" w:rsidRDefault="0014097D" w:rsidP="00235A4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4" w:history="1">
        <w:r w:rsidR="002E137E" w:rsidRPr="00C04B51">
          <w:rPr>
            <w:rStyle w:val="Hyperlink"/>
            <w:rFonts w:cs="Arial"/>
            <w:noProof/>
          </w:rPr>
          <w:t>2.1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Descrição do Problema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E137E" w:rsidRDefault="0014097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6" w:history="1">
        <w:r w:rsidR="002E137E" w:rsidRPr="00C04B51">
          <w:rPr>
            <w:rStyle w:val="Hyperlink"/>
            <w:rFonts w:cs="Arial"/>
            <w:noProof/>
          </w:rPr>
          <w:t>3.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 xml:space="preserve">Descrição dos </w:t>
        </w:r>
        <w:r w:rsidR="002E137E" w:rsidRPr="00C04B51">
          <w:rPr>
            <w:rStyle w:val="Hyperlink"/>
            <w:rFonts w:cs="Arial"/>
            <w:i/>
            <w:iCs/>
            <w:noProof/>
          </w:rPr>
          <w:t>Stakeholders</w:t>
        </w:r>
        <w:r w:rsidR="002E137E" w:rsidRPr="00C04B51">
          <w:rPr>
            <w:rStyle w:val="Hyperlink"/>
            <w:rFonts w:cs="Arial"/>
            <w:noProof/>
          </w:rPr>
          <w:t xml:space="preserve"> e dos Usuários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E137E" w:rsidRDefault="0014097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7" w:history="1">
        <w:r w:rsidR="002E137E" w:rsidRPr="00C04B51">
          <w:rPr>
            <w:rStyle w:val="Hyperlink"/>
            <w:rFonts w:cs="Arial"/>
            <w:noProof/>
          </w:rPr>
          <w:t>3.1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 xml:space="preserve">Principais </w:t>
        </w:r>
        <w:r w:rsidR="002E137E" w:rsidRPr="00C04B51">
          <w:rPr>
            <w:rStyle w:val="Hyperlink"/>
            <w:rFonts w:cs="Arial"/>
            <w:i/>
            <w:iCs/>
            <w:noProof/>
          </w:rPr>
          <w:t>Stakeholders</w:t>
        </w:r>
        <w:r w:rsidR="002E137E" w:rsidRPr="00C04B51">
          <w:rPr>
            <w:rStyle w:val="Hyperlink"/>
            <w:rFonts w:cs="Arial"/>
            <w:noProof/>
          </w:rPr>
          <w:t xml:space="preserve"> e Usuários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4</w:t>
        </w:r>
      </w:hyperlink>
    </w:p>
    <w:p w:rsidR="002E137E" w:rsidRDefault="0014097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8" w:history="1">
        <w:r w:rsidR="002E137E" w:rsidRPr="00C04B51">
          <w:rPr>
            <w:rStyle w:val="Hyperlink"/>
            <w:rFonts w:cs="Arial"/>
            <w:noProof/>
          </w:rPr>
          <w:t>3.2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 xml:space="preserve">Necessidades Chave dos </w:t>
        </w:r>
        <w:r w:rsidR="002E137E" w:rsidRPr="00C04B51">
          <w:rPr>
            <w:rStyle w:val="Hyperlink"/>
            <w:rFonts w:cs="Arial"/>
            <w:i/>
            <w:iCs/>
            <w:noProof/>
          </w:rPr>
          <w:t>Stakeholders</w:t>
        </w:r>
        <w:r w:rsidR="002E137E" w:rsidRPr="00C04B51">
          <w:rPr>
            <w:rStyle w:val="Hyperlink"/>
            <w:rFonts w:cs="Arial"/>
            <w:noProof/>
          </w:rPr>
          <w:t xml:space="preserve"> e dos Usuários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2E137E" w:rsidRDefault="0014097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39" w:history="1">
        <w:r w:rsidR="002E137E" w:rsidRPr="00C04B51">
          <w:rPr>
            <w:rStyle w:val="Hyperlink"/>
            <w:rFonts w:cs="Arial"/>
            <w:noProof/>
          </w:rPr>
          <w:t>4.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Visão Geral do Produto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2E137E" w:rsidRDefault="0014097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40" w:history="1">
        <w:r w:rsidR="002E137E" w:rsidRPr="00C04B51">
          <w:rPr>
            <w:rStyle w:val="Hyperlink"/>
            <w:rFonts w:cs="Arial"/>
            <w:noProof/>
          </w:rPr>
          <w:t>4.1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Perspectiva do Produto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2E137E" w:rsidRDefault="0014097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41" w:history="1">
        <w:r w:rsidR="002E137E" w:rsidRPr="00C04B51">
          <w:rPr>
            <w:rStyle w:val="Hyperlink"/>
            <w:rFonts w:cs="Arial"/>
            <w:noProof/>
          </w:rPr>
          <w:t>4.2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Premissas e Dependências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2E137E" w:rsidRDefault="0014097D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42" w:history="1">
        <w:r w:rsidR="002E137E" w:rsidRPr="00C04B51">
          <w:rPr>
            <w:rStyle w:val="Hyperlink"/>
            <w:rFonts w:cs="Arial"/>
            <w:noProof/>
          </w:rPr>
          <w:t>4.3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Limites do Produto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2E137E" w:rsidRDefault="0014097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43" w:history="1">
        <w:r w:rsidR="002E137E" w:rsidRPr="00C04B51">
          <w:rPr>
            <w:rStyle w:val="Hyperlink"/>
            <w:rFonts w:cs="Arial"/>
            <w:noProof/>
          </w:rPr>
          <w:t>5.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Requisitos Funcionais do Produto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5</w:t>
        </w:r>
      </w:hyperlink>
    </w:p>
    <w:p w:rsidR="002E137E" w:rsidRDefault="0014097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45" w:history="1">
        <w:r w:rsidR="004D33C2">
          <w:rPr>
            <w:rStyle w:val="Hyperlink"/>
            <w:rFonts w:cs="Arial"/>
            <w:noProof/>
          </w:rPr>
          <w:t>6</w:t>
        </w:r>
        <w:r w:rsidR="002E137E" w:rsidRPr="00C04B51">
          <w:rPr>
            <w:rStyle w:val="Hyperlink"/>
            <w:rFonts w:cs="Arial"/>
            <w:noProof/>
          </w:rPr>
          <w:t>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Requisitos Não-Funcionais do Produto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:rsidR="002E137E" w:rsidRDefault="0014097D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4277046" w:history="1">
        <w:r w:rsidR="004D33C2">
          <w:rPr>
            <w:rStyle w:val="Hyperlink"/>
            <w:rFonts w:cs="Arial"/>
            <w:noProof/>
          </w:rPr>
          <w:t>7</w:t>
        </w:r>
        <w:r w:rsidR="002E137E" w:rsidRPr="00C04B51">
          <w:rPr>
            <w:rStyle w:val="Hyperlink"/>
            <w:rFonts w:cs="Arial"/>
            <w:noProof/>
          </w:rPr>
          <w:t>.</w:t>
        </w:r>
        <w:r w:rsidR="002E137E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E137E" w:rsidRPr="00C04B51">
          <w:rPr>
            <w:rStyle w:val="Hyperlink"/>
            <w:rFonts w:cs="Arial"/>
            <w:noProof/>
          </w:rPr>
          <w:t>Restrições Técnicas</w:t>
        </w:r>
        <w:r w:rsidR="002E137E">
          <w:rPr>
            <w:noProof/>
            <w:webHidden/>
          </w:rPr>
          <w:tab/>
        </w:r>
        <w:r>
          <w:rPr>
            <w:noProof/>
            <w:webHidden/>
          </w:rPr>
          <w:t>6</w:t>
        </w:r>
        <w:bookmarkStart w:id="2" w:name="_GoBack"/>
        <w:bookmarkEnd w:id="2"/>
      </w:hyperlink>
    </w:p>
    <w:p w:rsidR="00F473E4" w:rsidRPr="00F61BAB" w:rsidRDefault="00F473E4">
      <w:pPr>
        <w:rPr>
          <w:rFonts w:ascii="Arial" w:hAnsi="Arial" w:cs="Arial"/>
        </w:rPr>
      </w:pPr>
      <w:r w:rsidRPr="00F61BAB">
        <w:rPr>
          <w:rFonts w:ascii="Arial" w:hAnsi="Arial" w:cs="Arial"/>
        </w:rPr>
        <w:fldChar w:fldCharType="end"/>
      </w:r>
    </w:p>
    <w:p w:rsidR="00F473E4" w:rsidRPr="00F61BAB" w:rsidRDefault="00F473E4">
      <w:pPr>
        <w:pStyle w:val="Ttulo"/>
        <w:outlineLvl w:val="0"/>
        <w:rPr>
          <w:rFonts w:cs="Arial"/>
        </w:rPr>
      </w:pPr>
      <w:r w:rsidRPr="00F61BAB">
        <w:rPr>
          <w:rFonts w:cs="Arial"/>
        </w:rPr>
        <w:br w:type="page"/>
      </w:r>
      <w:r w:rsidR="000D6E03" w:rsidRPr="00F61BAB">
        <w:rPr>
          <w:rFonts w:cs="Arial"/>
        </w:rPr>
        <w:lastRenderedPageBreak/>
        <w:fldChar w:fldCharType="begin"/>
      </w:r>
      <w:r w:rsidR="000D6E03" w:rsidRPr="00F61BAB">
        <w:rPr>
          <w:rFonts w:cs="Arial"/>
        </w:rPr>
        <w:instrText xml:space="preserve"> REF  nomeDocumento \h  \* MERGEFORMAT </w:instrText>
      </w:r>
      <w:r w:rsidR="000D6E03" w:rsidRPr="00F61BAB">
        <w:rPr>
          <w:rFonts w:cs="Arial"/>
        </w:rPr>
      </w:r>
      <w:r w:rsidR="000D6E03" w:rsidRPr="00F61BAB">
        <w:rPr>
          <w:rFonts w:cs="Arial"/>
        </w:rPr>
        <w:fldChar w:fldCharType="separate"/>
      </w:r>
      <w:r w:rsidR="00AC4C4E" w:rsidRPr="00F61BAB">
        <w:rPr>
          <w:rFonts w:cs="Arial"/>
          <w:sz w:val="40"/>
        </w:rPr>
        <w:t xml:space="preserve">Documento de Visão </w:t>
      </w:r>
      <w:r w:rsidR="000D6E03" w:rsidRPr="00F61BAB">
        <w:rPr>
          <w:rFonts w:cs="Arial"/>
        </w:rPr>
        <w:fldChar w:fldCharType="end"/>
      </w:r>
    </w:p>
    <w:p w:rsidR="00F473E4" w:rsidRPr="00F61BAB" w:rsidRDefault="00F473E4">
      <w:pPr>
        <w:pStyle w:val="Ttulo1"/>
        <w:rPr>
          <w:rFonts w:cs="Arial"/>
        </w:rPr>
      </w:pPr>
      <w:bookmarkStart w:id="3" w:name="_Toc456598586"/>
      <w:bookmarkStart w:id="4" w:name="_Toc456600917"/>
      <w:bookmarkStart w:id="5" w:name="_Toc534195090"/>
      <w:bookmarkStart w:id="6" w:name="_Toc384277028"/>
      <w:r w:rsidRPr="00F61BAB">
        <w:rPr>
          <w:rFonts w:cs="Arial"/>
        </w:rPr>
        <w:t>Introdução</w:t>
      </w:r>
      <w:bookmarkEnd w:id="3"/>
      <w:bookmarkEnd w:id="4"/>
      <w:bookmarkEnd w:id="5"/>
      <w:bookmarkEnd w:id="6"/>
    </w:p>
    <w:p w:rsidR="00F473E4" w:rsidRPr="00F61BAB" w:rsidRDefault="00F473E4">
      <w:pPr>
        <w:pStyle w:val="Ttulo2"/>
        <w:rPr>
          <w:rFonts w:cs="Arial"/>
        </w:rPr>
      </w:pPr>
      <w:bookmarkStart w:id="7" w:name="_Toc534195091"/>
      <w:bookmarkStart w:id="8" w:name="_Toc384277029"/>
      <w:r w:rsidRPr="00F61BAB">
        <w:rPr>
          <w:rFonts w:cs="Arial"/>
        </w:rPr>
        <w:t>Finalidade</w:t>
      </w:r>
      <w:bookmarkEnd w:id="7"/>
      <w:bookmarkEnd w:id="8"/>
    </w:p>
    <w:p w:rsidR="00F473E4" w:rsidRPr="00F61BAB" w:rsidRDefault="00F473E4">
      <w:pPr>
        <w:ind w:firstLine="720"/>
        <w:jc w:val="both"/>
        <w:rPr>
          <w:rFonts w:ascii="Arial" w:hAnsi="Arial" w:cs="Arial"/>
        </w:rPr>
      </w:pPr>
      <w:bookmarkStart w:id="9" w:name="_Toc456598588"/>
      <w:bookmarkStart w:id="10" w:name="_Toc456600919"/>
      <w:bookmarkStart w:id="11" w:name="_Toc534195092"/>
      <w:r w:rsidRPr="00F61BAB">
        <w:rPr>
          <w:rFonts w:ascii="Arial" w:hAnsi="Arial" w:cs="Arial"/>
        </w:rPr>
        <w:t xml:space="preserve">A finalidade deste documento é definir a visão que os </w:t>
      </w:r>
      <w:r w:rsidRPr="00F61BAB">
        <w:rPr>
          <w:rFonts w:ascii="Arial" w:hAnsi="Arial" w:cs="Arial"/>
          <w:i/>
          <w:iCs/>
        </w:rPr>
        <w:t>stakeholders</w:t>
      </w:r>
      <w:r w:rsidRPr="00F61BAB">
        <w:rPr>
          <w:rFonts w:ascii="Arial" w:hAnsi="Arial" w:cs="Arial"/>
        </w:rPr>
        <w:t xml:space="preserve"> têm do produto, em termos de suas necessidades e das funcionalidades para atendê-las. </w:t>
      </w:r>
      <w:r w:rsidR="009F0F4D">
        <w:rPr>
          <w:rFonts w:ascii="Arial" w:hAnsi="Arial" w:cs="Arial"/>
        </w:rPr>
        <w:t>Além disso, e</w:t>
      </w:r>
      <w:r w:rsidR="00112E0B">
        <w:rPr>
          <w:rFonts w:ascii="Arial" w:hAnsi="Arial" w:cs="Arial"/>
        </w:rPr>
        <w:t>ste</w:t>
      </w:r>
      <w:r w:rsidRPr="00F61BAB">
        <w:rPr>
          <w:rFonts w:ascii="Arial" w:hAnsi="Arial" w:cs="Arial"/>
        </w:rPr>
        <w:t xml:space="preserve"> documento </w:t>
      </w:r>
      <w:r w:rsidR="00112E0B">
        <w:rPr>
          <w:rFonts w:ascii="Arial" w:hAnsi="Arial" w:cs="Arial"/>
        </w:rPr>
        <w:t>apresenta</w:t>
      </w:r>
      <w:r w:rsidR="00AE68A9">
        <w:rPr>
          <w:rFonts w:ascii="Arial" w:hAnsi="Arial" w:cs="Arial"/>
        </w:rPr>
        <w:t xml:space="preserve"> </w:t>
      </w:r>
      <w:r w:rsidR="009F0F4D">
        <w:rPr>
          <w:rFonts w:ascii="Arial" w:hAnsi="Arial" w:cs="Arial"/>
        </w:rPr>
        <w:t>um</w:t>
      </w:r>
      <w:r w:rsidR="00112E0B">
        <w:rPr>
          <w:rFonts w:ascii="Arial" w:hAnsi="Arial" w:cs="Arial"/>
        </w:rPr>
        <w:t xml:space="preserve">a contextualização do problema, </w:t>
      </w:r>
      <w:r w:rsidR="009F0F4D">
        <w:rPr>
          <w:rFonts w:ascii="Arial" w:hAnsi="Arial" w:cs="Arial"/>
        </w:rPr>
        <w:t>um</w:t>
      </w:r>
      <w:r w:rsidR="00112E0B">
        <w:rPr>
          <w:rFonts w:ascii="Arial" w:hAnsi="Arial" w:cs="Arial"/>
        </w:rPr>
        <w:t xml:space="preserve">a descrição dos </w:t>
      </w:r>
      <w:proofErr w:type="spellStart"/>
      <w:r w:rsidR="00112E0B">
        <w:rPr>
          <w:rFonts w:ascii="Arial" w:hAnsi="Arial" w:cs="Arial"/>
          <w:i/>
        </w:rPr>
        <w:t>stakeholders</w:t>
      </w:r>
      <w:proofErr w:type="spellEnd"/>
      <w:r w:rsidR="00112E0B">
        <w:rPr>
          <w:rFonts w:ascii="Arial" w:hAnsi="Arial" w:cs="Arial"/>
        </w:rPr>
        <w:t xml:space="preserve"> e dos usuários</w:t>
      </w:r>
      <w:r w:rsidR="009F0F4D">
        <w:rPr>
          <w:rFonts w:ascii="Arial" w:hAnsi="Arial" w:cs="Arial"/>
        </w:rPr>
        <w:t xml:space="preserve"> finais</w:t>
      </w:r>
      <w:r w:rsidR="00112E0B">
        <w:rPr>
          <w:rFonts w:ascii="Arial" w:hAnsi="Arial" w:cs="Arial"/>
        </w:rPr>
        <w:t xml:space="preserve">, </w:t>
      </w:r>
      <w:r w:rsidR="009F0F4D">
        <w:rPr>
          <w:rFonts w:ascii="Arial" w:hAnsi="Arial" w:cs="Arial"/>
        </w:rPr>
        <w:t>um</w:t>
      </w:r>
      <w:r w:rsidR="00112E0B">
        <w:rPr>
          <w:rFonts w:ascii="Arial" w:hAnsi="Arial" w:cs="Arial"/>
        </w:rPr>
        <w:t>a visão geral do produto, os requisitos funcionais do produto, os requisitos não funcionais do produto e algumas restrições técnicas</w:t>
      </w:r>
      <w:r w:rsidR="001A148B">
        <w:rPr>
          <w:rFonts w:ascii="Arial" w:hAnsi="Arial" w:cs="Arial"/>
        </w:rPr>
        <w:t>.</w:t>
      </w:r>
    </w:p>
    <w:p w:rsidR="00C30E73" w:rsidRPr="00F61BAB" w:rsidRDefault="00C30E73">
      <w:pPr>
        <w:ind w:firstLine="720"/>
        <w:jc w:val="both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12" w:name="_Toc384277030"/>
      <w:r w:rsidRPr="00F61BAB">
        <w:rPr>
          <w:rFonts w:cs="Arial"/>
        </w:rPr>
        <w:t>Escop</w:t>
      </w:r>
      <w:bookmarkEnd w:id="9"/>
      <w:bookmarkEnd w:id="10"/>
      <w:r w:rsidRPr="00F61BAB">
        <w:rPr>
          <w:rFonts w:cs="Arial"/>
        </w:rPr>
        <w:t>o</w:t>
      </w:r>
      <w:bookmarkEnd w:id="11"/>
      <w:r w:rsidRPr="00F61BAB">
        <w:rPr>
          <w:rFonts w:cs="Arial"/>
        </w:rPr>
        <w:t xml:space="preserve"> do Documento</w:t>
      </w:r>
      <w:bookmarkEnd w:id="12"/>
    </w:p>
    <w:p w:rsidR="00571DAF" w:rsidRPr="00230077" w:rsidRDefault="00AA0AA6" w:rsidP="00230077">
      <w:pPr>
        <w:ind w:firstLine="720"/>
        <w:jc w:val="both"/>
        <w:rPr>
          <w:rFonts w:ascii="Arial" w:hAnsi="Arial" w:cs="Arial"/>
        </w:rPr>
      </w:pPr>
      <w:r w:rsidRPr="00F61BAB">
        <w:rPr>
          <w:rFonts w:ascii="Arial" w:hAnsi="Arial" w:cs="Arial"/>
        </w:rPr>
        <w:t xml:space="preserve">Este documento de visão se aplica ao Sistema </w:t>
      </w:r>
      <w:r w:rsidR="00C73B9F">
        <w:rPr>
          <w:rFonts w:ascii="Arial" w:hAnsi="Arial" w:cs="Arial"/>
        </w:rPr>
        <w:t>de Pedidos de Café da Manhã</w:t>
      </w:r>
      <w:r w:rsidRPr="00F61BAB">
        <w:rPr>
          <w:rFonts w:ascii="Arial" w:hAnsi="Arial" w:cs="Arial"/>
        </w:rPr>
        <w:t xml:space="preserve">. O projeto tem por objetivo </w:t>
      </w:r>
      <w:r w:rsidR="00D84719">
        <w:rPr>
          <w:rFonts w:ascii="Arial" w:hAnsi="Arial" w:cs="Arial"/>
        </w:rPr>
        <w:t>permitir que os seus clientes (por exemplo, moradores de condomínios) solicitem e recebam seus cafés da manhã sem sair de casa, proporcionando uma maior comodidade e agilidade por parte dos usuários finais</w:t>
      </w:r>
      <w:r w:rsidR="001A148B">
        <w:rPr>
          <w:rFonts w:ascii="Arial" w:hAnsi="Arial" w:cs="Arial"/>
        </w:rPr>
        <w:t>.</w:t>
      </w:r>
    </w:p>
    <w:p w:rsidR="006C3228" w:rsidRPr="00F61BAB" w:rsidRDefault="006C3228" w:rsidP="00AA0AA6">
      <w:pPr>
        <w:ind w:left="720"/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13" w:name="_Toc384277033"/>
      <w:bookmarkStart w:id="14" w:name="_Toc534195096"/>
      <w:r w:rsidRPr="00F61BAB">
        <w:rPr>
          <w:rFonts w:cs="Arial"/>
        </w:rPr>
        <w:t>Contextualização</w:t>
      </w:r>
      <w:bookmarkEnd w:id="13"/>
      <w:r w:rsidRPr="00F61BAB">
        <w:rPr>
          <w:rFonts w:cs="Arial"/>
        </w:rPr>
        <w:t xml:space="preserve"> </w:t>
      </w:r>
    </w:p>
    <w:p w:rsidR="004A5C0F" w:rsidRPr="00F61BAB" w:rsidRDefault="00F473E4" w:rsidP="004A5C0F">
      <w:pPr>
        <w:pStyle w:val="Ttulo2"/>
        <w:rPr>
          <w:rFonts w:cs="Arial"/>
        </w:rPr>
      </w:pPr>
      <w:bookmarkStart w:id="15" w:name="_Toc384277034"/>
      <w:bookmarkStart w:id="16" w:name="_Toc4469827"/>
      <w:r w:rsidRPr="00F61BAB">
        <w:rPr>
          <w:rFonts w:cs="Arial"/>
        </w:rPr>
        <w:t>Descrição do Problem</w:t>
      </w:r>
      <w:r w:rsidR="004A5C0F" w:rsidRPr="00F61BAB">
        <w:rPr>
          <w:rFonts w:cs="Arial"/>
        </w:rPr>
        <w:t>a</w:t>
      </w:r>
      <w:bookmarkEnd w:id="15"/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51"/>
        <w:gridCol w:w="6196"/>
      </w:tblGrid>
      <w:tr w:rsidR="004A5C0F" w:rsidRPr="00F61BAB" w:rsidTr="00765FDC">
        <w:trPr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F61BAB" w:rsidRDefault="004A5C0F" w:rsidP="00765FDC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Problemas</w:t>
            </w:r>
          </w:p>
        </w:tc>
        <w:tc>
          <w:tcPr>
            <w:tcW w:w="6196" w:type="dxa"/>
          </w:tcPr>
          <w:p w:rsidR="001D7113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Cadastrar, atualizar, consultar e remover de condomínios;</w:t>
            </w:r>
          </w:p>
          <w:p w:rsidR="004A5C0F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Cadastrar, atualizar, consultar e remover </w:t>
            </w:r>
            <w:r w:rsidR="002024AF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clientes</w:t>
            </w:r>
            <w:r w:rsidR="002024AF">
              <w:rPr>
                <w:rFonts w:ascii="Arial" w:hAnsi="Arial" w:cs="Arial"/>
              </w:rPr>
              <w:t>;</w:t>
            </w:r>
          </w:p>
          <w:p w:rsidR="002024AF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Cadastrar, atualizar, consultar e remover </w:t>
            </w:r>
            <w:r w:rsidR="002024AF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padarias</w:t>
            </w:r>
            <w:r w:rsidR="002024AF">
              <w:rPr>
                <w:rFonts w:ascii="Arial" w:hAnsi="Arial" w:cs="Arial"/>
              </w:rPr>
              <w:t>;</w:t>
            </w:r>
          </w:p>
          <w:p w:rsidR="002024AF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prestação de contas das padarias;</w:t>
            </w:r>
          </w:p>
          <w:p w:rsidR="001D7113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Administrar pedidos pela padaria;</w:t>
            </w:r>
          </w:p>
          <w:p w:rsidR="001D7113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pedidos pelos clientes;</w:t>
            </w:r>
          </w:p>
          <w:p w:rsidR="001D7113" w:rsidRPr="002024AF" w:rsidRDefault="001D7113" w:rsidP="002024AF">
            <w:pPr>
              <w:pStyle w:val="PargrafodaLista"/>
              <w:widowControl/>
              <w:numPr>
                <w:ilvl w:val="0"/>
                <w:numId w:val="17"/>
              </w:num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pagamento dos pedidos.</w:t>
            </w:r>
          </w:p>
        </w:tc>
      </w:tr>
      <w:tr w:rsidR="004A5C0F" w:rsidRPr="00F61BAB" w:rsidTr="00765FDC">
        <w:trPr>
          <w:trHeight w:val="584"/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F61BAB" w:rsidRDefault="004A5C0F" w:rsidP="00765FDC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 w:rsidRPr="00F61BAB">
              <w:rPr>
                <w:rFonts w:cs="Arial"/>
                <w:b/>
                <w:bCs/>
              </w:rPr>
              <w:t>Pessoas Atingidas</w:t>
            </w:r>
          </w:p>
        </w:tc>
        <w:tc>
          <w:tcPr>
            <w:tcW w:w="6196" w:type="dxa"/>
          </w:tcPr>
          <w:p w:rsidR="004A5C0F" w:rsidRPr="002024AF" w:rsidRDefault="002024AF" w:rsidP="001D7113">
            <w:pPr>
              <w:ind w:firstLine="36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Inicialmente, as pessoas atingidas serão aquelas que moram em condomínios fechados. Depois, o sistema </w:t>
            </w:r>
            <w:r w:rsidR="001D7113">
              <w:rPr>
                <w:rFonts w:ascii="Arial" w:hAnsi="Arial" w:cs="Arial"/>
              </w:rPr>
              <w:t xml:space="preserve">poderá </w:t>
            </w:r>
            <w:r>
              <w:rPr>
                <w:rFonts w:ascii="Arial" w:hAnsi="Arial" w:cs="Arial"/>
              </w:rPr>
              <w:t>ter a capacidade de abranger pessoas que estarão em locais distintos do local supracitado, como por exemplo: escritórios; rodoviárias; aeroportos; entre outros.</w:t>
            </w:r>
          </w:p>
        </w:tc>
      </w:tr>
      <w:tr w:rsidR="004A5C0F" w:rsidRPr="00F61BAB" w:rsidTr="00765FDC">
        <w:trPr>
          <w:jc w:val="center"/>
        </w:trPr>
        <w:tc>
          <w:tcPr>
            <w:tcW w:w="2251" w:type="dxa"/>
            <w:shd w:val="clear" w:color="auto" w:fill="D9D9D9"/>
            <w:vAlign w:val="center"/>
          </w:tcPr>
          <w:p w:rsidR="004A5C0F" w:rsidRPr="00F61BAB" w:rsidRDefault="00765FDC" w:rsidP="00765FDC">
            <w:pPr>
              <w:pStyle w:val="Corpodetexto"/>
              <w:ind w:left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Impacto</w:t>
            </w:r>
          </w:p>
        </w:tc>
        <w:tc>
          <w:tcPr>
            <w:tcW w:w="6196" w:type="dxa"/>
          </w:tcPr>
          <w:p w:rsidR="0016291F" w:rsidRDefault="0016291F" w:rsidP="0016291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Terceirização de uma atividade doméstica e, consequentemente, mais tempo para realizar outras atividades;</w:t>
            </w:r>
          </w:p>
          <w:p w:rsidR="0016291F" w:rsidRPr="0016291F" w:rsidRDefault="0016291F" w:rsidP="0016291F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Diminuição do valor gasto com combustível e, consequentemente, maior economia no orçamento no final de cada mês.</w:t>
            </w:r>
          </w:p>
        </w:tc>
      </w:tr>
    </w:tbl>
    <w:p w:rsidR="004A5C0F" w:rsidRPr="006E1E93" w:rsidRDefault="004A5C0F" w:rsidP="006E1E93">
      <w:pPr>
        <w:pStyle w:val="Ttulo2"/>
        <w:numPr>
          <w:ilvl w:val="0"/>
          <w:numId w:val="0"/>
        </w:numPr>
        <w:rPr>
          <w:rFonts w:cs="Arial"/>
        </w:rPr>
      </w:pPr>
      <w:bookmarkStart w:id="17" w:name="_Toc447960005"/>
      <w:bookmarkStart w:id="18" w:name="_Toc452813581"/>
      <w:bookmarkStart w:id="19" w:name="_Toc4404598"/>
      <w:bookmarkEnd w:id="16"/>
    </w:p>
    <w:p w:rsidR="00F473E4" w:rsidRPr="00F61BAB" w:rsidRDefault="00F473E4">
      <w:pPr>
        <w:pStyle w:val="Ttulo1"/>
        <w:rPr>
          <w:rFonts w:cs="Arial"/>
        </w:rPr>
      </w:pPr>
      <w:bookmarkStart w:id="20" w:name="_Toc384277036"/>
      <w:r w:rsidRPr="00F61BAB">
        <w:rPr>
          <w:rFonts w:cs="Arial"/>
        </w:rPr>
        <w:t xml:space="preserve">Descrição dos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dos Usuários</w:t>
      </w:r>
      <w:bookmarkEnd w:id="17"/>
      <w:bookmarkEnd w:id="18"/>
      <w:bookmarkEnd w:id="19"/>
      <w:bookmarkEnd w:id="20"/>
    </w:p>
    <w:p w:rsidR="00F473E4" w:rsidRPr="00F61BAB" w:rsidRDefault="00F473E4">
      <w:pPr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21" w:name="_Toc384277037"/>
      <w:r w:rsidRPr="00F61BAB">
        <w:rPr>
          <w:rFonts w:cs="Arial"/>
        </w:rPr>
        <w:t xml:space="preserve">Principais </w:t>
      </w:r>
      <w:r w:rsidRPr="00F61BAB">
        <w:rPr>
          <w:rFonts w:cs="Arial"/>
          <w:i/>
          <w:iCs/>
        </w:rPr>
        <w:t>Stakeholders</w:t>
      </w:r>
      <w:r w:rsidRPr="00F61BAB">
        <w:rPr>
          <w:rFonts w:cs="Arial"/>
        </w:rPr>
        <w:t xml:space="preserve"> e Usuários</w:t>
      </w:r>
      <w:bookmarkEnd w:id="21"/>
    </w:p>
    <w:p w:rsidR="00F473E4" w:rsidRPr="00F61BAB" w:rsidRDefault="00F473E4" w:rsidP="00096FD8">
      <w:pPr>
        <w:pStyle w:val="Corpodetexto"/>
        <w:ind w:left="0" w:right="-187"/>
        <w:rPr>
          <w:rFonts w:cs="Arial"/>
        </w:rPr>
      </w:pPr>
    </w:p>
    <w:tbl>
      <w:tblPr>
        <w:tblW w:w="8903" w:type="dxa"/>
        <w:jc w:val="center"/>
        <w:tblInd w:w="-3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6555"/>
      </w:tblGrid>
      <w:tr w:rsidR="00053901" w:rsidRPr="00F61BAB" w:rsidTr="00053901">
        <w:trPr>
          <w:jc w:val="center"/>
        </w:trPr>
        <w:tc>
          <w:tcPr>
            <w:tcW w:w="2348" w:type="dxa"/>
            <w:shd w:val="clear" w:color="auto" w:fill="D9D9D9"/>
          </w:tcPr>
          <w:p w:rsidR="00053901" w:rsidRPr="00F61BAB" w:rsidRDefault="00053901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Identificação</w:t>
            </w:r>
          </w:p>
        </w:tc>
        <w:tc>
          <w:tcPr>
            <w:tcW w:w="6555" w:type="dxa"/>
            <w:shd w:val="clear" w:color="auto" w:fill="D9D9D9"/>
          </w:tcPr>
          <w:p w:rsidR="00053901" w:rsidRPr="00F61BAB" w:rsidRDefault="00053901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053901" w:rsidRPr="00F61BAB" w:rsidTr="00053901">
        <w:trPr>
          <w:jc w:val="center"/>
        </w:trPr>
        <w:tc>
          <w:tcPr>
            <w:tcW w:w="2348" w:type="dxa"/>
          </w:tcPr>
          <w:p w:rsidR="00053901" w:rsidRPr="00F61BAB" w:rsidRDefault="00053901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Gerentes do Projeto</w:t>
            </w:r>
          </w:p>
        </w:tc>
        <w:tc>
          <w:tcPr>
            <w:tcW w:w="6555" w:type="dxa"/>
          </w:tcPr>
          <w:p w:rsidR="00053901" w:rsidRPr="00F61BAB" w:rsidRDefault="00053901" w:rsidP="009070A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e controlar a execução do projeto.</w:t>
            </w:r>
          </w:p>
        </w:tc>
      </w:tr>
      <w:tr w:rsidR="00053901" w:rsidRPr="00F61BAB" w:rsidTr="00053901">
        <w:trPr>
          <w:jc w:val="center"/>
        </w:trPr>
        <w:tc>
          <w:tcPr>
            <w:tcW w:w="2348" w:type="dxa"/>
          </w:tcPr>
          <w:p w:rsidR="00053901" w:rsidRPr="00F61BAB" w:rsidRDefault="00053901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Analistas de Requisitos</w:t>
            </w:r>
          </w:p>
        </w:tc>
        <w:tc>
          <w:tcPr>
            <w:tcW w:w="6555" w:type="dxa"/>
          </w:tcPr>
          <w:p w:rsidR="00053901" w:rsidRPr="00F61BAB" w:rsidRDefault="00AA0066" w:rsidP="00AA0066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Extrair e especificar o que o sistema deve fazer.</w:t>
            </w:r>
          </w:p>
        </w:tc>
      </w:tr>
      <w:tr w:rsidR="00053901" w:rsidRPr="00F61BAB" w:rsidTr="00053901">
        <w:trPr>
          <w:jc w:val="center"/>
        </w:trPr>
        <w:tc>
          <w:tcPr>
            <w:tcW w:w="2348" w:type="dxa"/>
          </w:tcPr>
          <w:p w:rsidR="00053901" w:rsidRPr="00F61BAB" w:rsidRDefault="00053901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Arquiteto do Projeto</w:t>
            </w:r>
          </w:p>
        </w:tc>
        <w:tc>
          <w:tcPr>
            <w:tcW w:w="6555" w:type="dxa"/>
          </w:tcPr>
          <w:p w:rsidR="00053901" w:rsidRPr="00F61BAB" w:rsidRDefault="00AA0066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estrutura, os componentes e os relacionamentos do sistema.</w:t>
            </w:r>
          </w:p>
        </w:tc>
      </w:tr>
      <w:tr w:rsidR="00053901" w:rsidRPr="00F61BAB" w:rsidTr="00053901">
        <w:trPr>
          <w:jc w:val="center"/>
        </w:trPr>
        <w:tc>
          <w:tcPr>
            <w:tcW w:w="2348" w:type="dxa"/>
          </w:tcPr>
          <w:p w:rsidR="00053901" w:rsidRPr="00F61BAB" w:rsidRDefault="00053901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Projetista de Interfaces</w:t>
            </w:r>
          </w:p>
        </w:tc>
        <w:tc>
          <w:tcPr>
            <w:tcW w:w="6555" w:type="dxa"/>
          </w:tcPr>
          <w:p w:rsidR="00053901" w:rsidRPr="00F61BAB" w:rsidRDefault="00AA0066" w:rsidP="00F473E4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estrutura, os componentes e os relacionamentos de interfaces.</w:t>
            </w:r>
          </w:p>
        </w:tc>
      </w:tr>
      <w:tr w:rsidR="00053901" w:rsidRPr="00F61BAB" w:rsidTr="00053901">
        <w:trPr>
          <w:jc w:val="center"/>
        </w:trPr>
        <w:tc>
          <w:tcPr>
            <w:tcW w:w="2348" w:type="dxa"/>
          </w:tcPr>
          <w:p w:rsidR="00053901" w:rsidRPr="00F61BAB" w:rsidRDefault="00053901" w:rsidP="00F473E4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Programadores</w:t>
            </w:r>
          </w:p>
        </w:tc>
        <w:tc>
          <w:tcPr>
            <w:tcW w:w="6555" w:type="dxa"/>
          </w:tcPr>
          <w:p w:rsidR="00053901" w:rsidRPr="00F61BAB" w:rsidRDefault="00163F38" w:rsidP="00163F3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as rotinas definidas para o sistema.</w:t>
            </w:r>
          </w:p>
        </w:tc>
      </w:tr>
      <w:tr w:rsidR="00053901" w:rsidRPr="00F61BAB" w:rsidTr="00053901">
        <w:trPr>
          <w:jc w:val="center"/>
        </w:trPr>
        <w:tc>
          <w:tcPr>
            <w:tcW w:w="2348" w:type="dxa"/>
          </w:tcPr>
          <w:p w:rsidR="00053901" w:rsidRPr="00F61BAB" w:rsidRDefault="00053901" w:rsidP="009070AF">
            <w:pPr>
              <w:rPr>
                <w:rFonts w:ascii="Arial" w:hAnsi="Arial" w:cs="Arial"/>
              </w:rPr>
            </w:pPr>
            <w:r w:rsidRPr="00F61BAB">
              <w:rPr>
                <w:rFonts w:ascii="Arial" w:hAnsi="Arial" w:cs="Arial"/>
              </w:rPr>
              <w:t>Usuário</w:t>
            </w:r>
          </w:p>
        </w:tc>
        <w:tc>
          <w:tcPr>
            <w:tcW w:w="6555" w:type="dxa"/>
          </w:tcPr>
          <w:p w:rsidR="00053901" w:rsidRPr="00F61BAB" w:rsidRDefault="00F32E64" w:rsidP="009070A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Utilizar o sistema proposto.</w:t>
            </w:r>
          </w:p>
        </w:tc>
      </w:tr>
    </w:tbl>
    <w:p w:rsidR="00F473E4" w:rsidRPr="00F61BAB" w:rsidRDefault="00F473E4">
      <w:pPr>
        <w:pStyle w:val="infoblue0"/>
        <w:rPr>
          <w:rFonts w:ascii="Arial" w:hAnsi="Arial" w:cs="Arial"/>
        </w:rPr>
      </w:pPr>
    </w:p>
    <w:p w:rsidR="00F473E4" w:rsidRDefault="00F473E4">
      <w:pPr>
        <w:pStyle w:val="Ttulo2"/>
        <w:rPr>
          <w:rFonts w:cs="Arial"/>
        </w:rPr>
      </w:pPr>
      <w:bookmarkStart w:id="22" w:name="_Toc452813588"/>
      <w:bookmarkStart w:id="23" w:name="_Toc4469836"/>
      <w:bookmarkStart w:id="24" w:name="_Ref69179048"/>
      <w:bookmarkStart w:id="25" w:name="_Ref180984323"/>
      <w:bookmarkStart w:id="26" w:name="_Toc384277038"/>
      <w:r w:rsidRPr="00F61BAB">
        <w:rPr>
          <w:rFonts w:cs="Arial"/>
        </w:rPr>
        <w:lastRenderedPageBreak/>
        <w:t xml:space="preserve">Necessidades Chave dos </w:t>
      </w:r>
      <w:proofErr w:type="spellStart"/>
      <w:r w:rsidRPr="00F61BAB">
        <w:rPr>
          <w:rFonts w:cs="Arial"/>
          <w:i/>
          <w:iCs/>
        </w:rPr>
        <w:t>Stakeholders</w:t>
      </w:r>
      <w:proofErr w:type="spellEnd"/>
      <w:r w:rsidRPr="00F61BAB">
        <w:rPr>
          <w:rFonts w:cs="Arial"/>
        </w:rPr>
        <w:t xml:space="preserve"> e dos Usuários</w:t>
      </w:r>
      <w:bookmarkEnd w:id="22"/>
      <w:bookmarkEnd w:id="23"/>
      <w:bookmarkEnd w:id="24"/>
      <w:bookmarkEnd w:id="25"/>
      <w:bookmarkEnd w:id="26"/>
    </w:p>
    <w:p w:rsidR="006C3F70" w:rsidRPr="006C3F70" w:rsidRDefault="006C3F70" w:rsidP="006C3F7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3969"/>
      </w:tblGrid>
      <w:tr w:rsidR="00B5299C" w:rsidRPr="00F61BAB" w:rsidTr="00B5299C">
        <w:trPr>
          <w:cantSplit/>
        </w:trPr>
        <w:tc>
          <w:tcPr>
            <w:tcW w:w="567" w:type="dxa"/>
            <w:shd w:val="clear" w:color="auto" w:fill="D9D9D9"/>
          </w:tcPr>
          <w:p w:rsidR="00B5299C" w:rsidRPr="00F61BAB" w:rsidRDefault="00B5299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4536" w:type="dxa"/>
            <w:shd w:val="clear" w:color="auto" w:fill="D9D9D9"/>
          </w:tcPr>
          <w:p w:rsidR="00B5299C" w:rsidRPr="00F61BAB" w:rsidRDefault="00B5299C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3969" w:type="dxa"/>
            <w:shd w:val="clear" w:color="auto" w:fill="D9D9D9"/>
          </w:tcPr>
          <w:p w:rsidR="00B5299C" w:rsidRPr="00F61BAB" w:rsidRDefault="00B5299C" w:rsidP="006C3F70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B5299C" w:rsidRPr="00F61BAB" w:rsidTr="00B5299C">
        <w:trPr>
          <w:cantSplit/>
        </w:trPr>
        <w:tc>
          <w:tcPr>
            <w:tcW w:w="567" w:type="dxa"/>
          </w:tcPr>
          <w:p w:rsidR="00B5299C" w:rsidRPr="00F61BAB" w:rsidRDefault="00B5299C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B5299C" w:rsidRPr="00F61BAB" w:rsidRDefault="00CE6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Realização de pedidos.</w:t>
            </w:r>
          </w:p>
        </w:tc>
        <w:tc>
          <w:tcPr>
            <w:tcW w:w="3969" w:type="dxa"/>
          </w:tcPr>
          <w:p w:rsidR="00B5299C" w:rsidRPr="00F61BAB" w:rsidRDefault="00CE63A2" w:rsidP="00CE6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B5299C" w:rsidRPr="00F61BAB" w:rsidTr="00B5299C">
        <w:trPr>
          <w:cantSplit/>
        </w:trPr>
        <w:tc>
          <w:tcPr>
            <w:tcW w:w="567" w:type="dxa"/>
          </w:tcPr>
          <w:p w:rsidR="00B5299C" w:rsidRPr="00F61BAB" w:rsidRDefault="00B5299C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B5299C" w:rsidRPr="00F61BAB" w:rsidRDefault="00CE6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Realização de pagamentos.</w:t>
            </w:r>
          </w:p>
        </w:tc>
        <w:tc>
          <w:tcPr>
            <w:tcW w:w="3969" w:type="dxa"/>
          </w:tcPr>
          <w:p w:rsidR="00B5299C" w:rsidRPr="00F61BAB" w:rsidRDefault="00CE63A2" w:rsidP="00CE63A2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B5299C" w:rsidRPr="00F61BAB" w:rsidTr="00B5299C">
        <w:trPr>
          <w:cantSplit/>
        </w:trPr>
        <w:tc>
          <w:tcPr>
            <w:tcW w:w="567" w:type="dxa"/>
          </w:tcPr>
          <w:p w:rsidR="00B5299C" w:rsidRPr="00F61BAB" w:rsidRDefault="00B5299C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B5299C" w:rsidRPr="00F61BAB" w:rsidRDefault="00CE6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Realização da entrega dos pedidos.</w:t>
            </w:r>
          </w:p>
        </w:tc>
        <w:tc>
          <w:tcPr>
            <w:tcW w:w="3969" w:type="dxa"/>
          </w:tcPr>
          <w:p w:rsidR="00B5299C" w:rsidRPr="00F61BAB" w:rsidRDefault="00CE63A2" w:rsidP="00CE63A2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B5299C" w:rsidRPr="00F61BAB" w:rsidTr="00B5299C">
        <w:trPr>
          <w:cantSplit/>
        </w:trPr>
        <w:tc>
          <w:tcPr>
            <w:tcW w:w="567" w:type="dxa"/>
          </w:tcPr>
          <w:p w:rsidR="00B5299C" w:rsidRPr="00F61BAB" w:rsidRDefault="00B5299C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B5299C" w:rsidRPr="00F61BAB" w:rsidRDefault="00CE6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Administração dos pedidos pelas padarias.</w:t>
            </w:r>
          </w:p>
        </w:tc>
        <w:tc>
          <w:tcPr>
            <w:tcW w:w="3969" w:type="dxa"/>
          </w:tcPr>
          <w:p w:rsidR="00B5299C" w:rsidRPr="00F61BAB" w:rsidRDefault="00CE63A2" w:rsidP="00CE6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Crítico</w:t>
            </w:r>
          </w:p>
        </w:tc>
      </w:tr>
      <w:tr w:rsidR="00B5299C" w:rsidRPr="00F61BAB" w:rsidTr="00B5299C">
        <w:trPr>
          <w:cantSplit/>
        </w:trPr>
        <w:tc>
          <w:tcPr>
            <w:tcW w:w="567" w:type="dxa"/>
          </w:tcPr>
          <w:p w:rsidR="00B5299C" w:rsidRPr="00F61BAB" w:rsidRDefault="00B5299C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B5299C" w:rsidRPr="00F61BAB" w:rsidRDefault="00CE63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Realização das prestações de contas.</w:t>
            </w:r>
          </w:p>
        </w:tc>
        <w:tc>
          <w:tcPr>
            <w:tcW w:w="3969" w:type="dxa"/>
          </w:tcPr>
          <w:p w:rsidR="00B5299C" w:rsidRPr="00F61BAB" w:rsidRDefault="00CE63A2" w:rsidP="00CE63A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Útil</w:t>
            </w:r>
          </w:p>
        </w:tc>
      </w:tr>
    </w:tbl>
    <w:p w:rsidR="00F473E4" w:rsidRPr="00F61BAB" w:rsidRDefault="00F473E4">
      <w:pPr>
        <w:pStyle w:val="Ttulo1"/>
        <w:numPr>
          <w:ilvl w:val="0"/>
          <w:numId w:val="0"/>
        </w:numPr>
        <w:rPr>
          <w:rFonts w:cs="Arial"/>
        </w:rPr>
      </w:pPr>
      <w:bookmarkStart w:id="27" w:name="_Toc436203387"/>
      <w:bookmarkStart w:id="28" w:name="_Toc452813590"/>
      <w:bookmarkStart w:id="29" w:name="_Toc509300851"/>
      <w:bookmarkStart w:id="30" w:name="_Toc4469837"/>
    </w:p>
    <w:p w:rsidR="00F473E4" w:rsidRPr="00F61BAB" w:rsidRDefault="00F473E4">
      <w:pPr>
        <w:pStyle w:val="Ttulo1"/>
        <w:rPr>
          <w:rFonts w:cs="Arial"/>
        </w:rPr>
      </w:pPr>
      <w:bookmarkStart w:id="31" w:name="_Toc384277039"/>
      <w:r w:rsidRPr="00F61BAB">
        <w:rPr>
          <w:rFonts w:cs="Arial"/>
        </w:rPr>
        <w:t xml:space="preserve">Visão Geral do </w:t>
      </w:r>
      <w:bookmarkEnd w:id="27"/>
      <w:bookmarkEnd w:id="28"/>
      <w:bookmarkEnd w:id="29"/>
      <w:r w:rsidRPr="00F61BAB">
        <w:rPr>
          <w:rFonts w:cs="Arial"/>
        </w:rPr>
        <w:t>Produto</w:t>
      </w:r>
      <w:bookmarkEnd w:id="30"/>
      <w:bookmarkEnd w:id="31"/>
    </w:p>
    <w:p w:rsidR="00F473E4" w:rsidRPr="00F61BAB" w:rsidRDefault="00F473E4">
      <w:pPr>
        <w:pStyle w:val="Ttulo2"/>
        <w:rPr>
          <w:rFonts w:cs="Arial"/>
        </w:rPr>
      </w:pPr>
      <w:bookmarkStart w:id="32" w:name="_Ref180984332"/>
      <w:bookmarkStart w:id="33" w:name="_Toc384277040"/>
      <w:bookmarkStart w:id="34" w:name="_Toc425054391"/>
      <w:bookmarkStart w:id="35" w:name="_Toc318088998"/>
      <w:bookmarkStart w:id="36" w:name="_Toc320274603"/>
      <w:bookmarkStart w:id="37" w:name="_Toc320279476"/>
      <w:bookmarkStart w:id="38" w:name="_Toc323533353"/>
      <w:bookmarkStart w:id="39" w:name="_Toc339783677"/>
      <w:bookmarkStart w:id="40" w:name="_Toc339784266"/>
      <w:bookmarkStart w:id="41" w:name="_Toc342757867"/>
      <w:bookmarkStart w:id="42" w:name="_Toc346297778"/>
      <w:bookmarkStart w:id="43" w:name="_Toc422186484"/>
      <w:bookmarkStart w:id="44" w:name="_Toc436203388"/>
      <w:bookmarkStart w:id="45" w:name="_Toc452813591"/>
      <w:bookmarkStart w:id="46" w:name="_Toc509300852"/>
      <w:bookmarkStart w:id="47" w:name="_Toc4469838"/>
      <w:r w:rsidRPr="00F61BAB">
        <w:rPr>
          <w:rFonts w:cs="Arial"/>
        </w:rPr>
        <w:t>Perspectiva do Produto</w:t>
      </w:r>
      <w:bookmarkEnd w:id="32"/>
      <w:bookmarkEnd w:id="33"/>
    </w:p>
    <w:p w:rsidR="00F473E4" w:rsidRPr="00F61BAB" w:rsidRDefault="00F902FD">
      <w:pPr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de Pedidos de Café da Manhã é um sistema que </w:t>
      </w:r>
      <w:r>
        <w:rPr>
          <w:rFonts w:ascii="Arial" w:hAnsi="Arial" w:cs="Arial"/>
        </w:rPr>
        <w:t>permitir</w:t>
      </w:r>
      <w:r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que os seus clientes (por exemplo, moradores de condomínios) solicitem e recebam seus cafés da manhã sem sair de casa, proporcionando uma maior comodidade e agilidade por parte dos usuários finais.</w:t>
      </w:r>
    </w:p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p w:rsidR="00F473E4" w:rsidRPr="00F61BAB" w:rsidRDefault="00F473E4" w:rsidP="00F902FD">
      <w:pPr>
        <w:jc w:val="both"/>
        <w:rPr>
          <w:rFonts w:ascii="Arial" w:hAnsi="Arial" w:cs="Arial"/>
        </w:rPr>
      </w:pPr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5529"/>
      </w:tblGrid>
      <w:tr w:rsidR="00F473E4" w:rsidRPr="00F61BAB">
        <w:trPr>
          <w:cantSplit/>
        </w:trPr>
        <w:tc>
          <w:tcPr>
            <w:tcW w:w="3543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F473E4" w:rsidRPr="00F61BAB" w:rsidRDefault="00F473E4">
            <w:pPr>
              <w:jc w:val="center"/>
              <w:rPr>
                <w:rFonts w:ascii="Arial" w:hAnsi="Arial" w:cs="Arial"/>
                <w:b/>
                <w:bCs/>
              </w:rPr>
            </w:pPr>
            <w:r w:rsidRPr="00F61BAB">
              <w:rPr>
                <w:rFonts w:ascii="Arial" w:hAnsi="Arial" w:cs="Arial"/>
                <w:b/>
                <w:bCs/>
              </w:rPr>
              <w:t>Funcionalidades Correspondentes</w:t>
            </w:r>
          </w:p>
        </w:tc>
      </w:tr>
      <w:tr w:rsidR="00F473E4" w:rsidRPr="00F61BAB">
        <w:trPr>
          <w:cantSplit/>
        </w:trPr>
        <w:tc>
          <w:tcPr>
            <w:tcW w:w="3543" w:type="dxa"/>
          </w:tcPr>
          <w:p w:rsidR="00F473E4" w:rsidRPr="00F61BAB" w:rsidRDefault="00F902FD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Pedidos</w:t>
            </w:r>
          </w:p>
        </w:tc>
        <w:tc>
          <w:tcPr>
            <w:tcW w:w="5529" w:type="dxa"/>
          </w:tcPr>
          <w:p w:rsidR="00F473E4" w:rsidRDefault="00F902FD" w:rsidP="00F902FD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pedidos;</w:t>
            </w:r>
          </w:p>
          <w:p w:rsidR="00F902FD" w:rsidRDefault="00F902FD" w:rsidP="00F902FD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Entregar pedidos;</w:t>
            </w:r>
          </w:p>
          <w:p w:rsidR="00F902FD" w:rsidRDefault="00F902FD" w:rsidP="00F902FD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Administrar pedidos;</w:t>
            </w:r>
          </w:p>
          <w:p w:rsidR="00F902FD" w:rsidRPr="00F902FD" w:rsidRDefault="00F902FD" w:rsidP="00F902FD">
            <w:pPr>
              <w:numPr>
                <w:ilvl w:val="1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 pedidos.</w:t>
            </w:r>
          </w:p>
        </w:tc>
      </w:tr>
      <w:tr w:rsidR="00F473E4" w:rsidRPr="00F61BAB">
        <w:trPr>
          <w:cantSplit/>
        </w:trPr>
        <w:tc>
          <w:tcPr>
            <w:tcW w:w="3543" w:type="dxa"/>
          </w:tcPr>
          <w:p w:rsidR="00F473E4" w:rsidRPr="00F61BAB" w:rsidRDefault="00F902FD">
            <w:pPr>
              <w:pStyle w:val="Cabealho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Financeiro</w:t>
            </w:r>
          </w:p>
        </w:tc>
        <w:tc>
          <w:tcPr>
            <w:tcW w:w="5529" w:type="dxa"/>
          </w:tcPr>
          <w:p w:rsidR="00F473E4" w:rsidRPr="00F61BAB" w:rsidRDefault="00F902FD" w:rsidP="00F902FD">
            <w:pPr>
              <w:numPr>
                <w:ilvl w:val="1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Prestar contas.</w:t>
            </w:r>
          </w:p>
        </w:tc>
      </w:tr>
      <w:tr w:rsidR="00F902FD" w:rsidRPr="00F61BAB">
        <w:trPr>
          <w:cantSplit/>
        </w:trPr>
        <w:tc>
          <w:tcPr>
            <w:tcW w:w="3543" w:type="dxa"/>
          </w:tcPr>
          <w:p w:rsidR="00F902FD" w:rsidRDefault="00F902FD">
            <w:pPr>
              <w:pStyle w:val="Cabealho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Cadastros</w:t>
            </w:r>
          </w:p>
        </w:tc>
        <w:tc>
          <w:tcPr>
            <w:tcW w:w="5529" w:type="dxa"/>
          </w:tcPr>
          <w:p w:rsidR="00F902FD" w:rsidRDefault="00F902FD" w:rsidP="00F902FD">
            <w:pPr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condomínios;</w:t>
            </w:r>
          </w:p>
          <w:p w:rsidR="00F902FD" w:rsidRDefault="00F902FD" w:rsidP="00F902FD">
            <w:pPr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clientes;</w:t>
            </w:r>
          </w:p>
          <w:p w:rsidR="00F902FD" w:rsidRDefault="00F902FD" w:rsidP="00F902FD">
            <w:pPr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padarias.</w:t>
            </w:r>
          </w:p>
        </w:tc>
      </w:tr>
    </w:tbl>
    <w:p w:rsidR="00F473E4" w:rsidRPr="00F61BAB" w:rsidRDefault="00F473E4">
      <w:pPr>
        <w:pStyle w:val="Ttulo2"/>
        <w:rPr>
          <w:rFonts w:cs="Arial"/>
        </w:rPr>
      </w:pPr>
      <w:bookmarkStart w:id="48" w:name="_Toc425054394"/>
      <w:bookmarkStart w:id="49" w:name="_Toc318089002"/>
      <w:bookmarkStart w:id="50" w:name="_Toc320274637"/>
      <w:bookmarkStart w:id="51" w:name="_Toc320279510"/>
      <w:bookmarkStart w:id="52" w:name="_Toc323533379"/>
      <w:bookmarkStart w:id="53" w:name="_Toc339783689"/>
      <w:bookmarkStart w:id="54" w:name="_Toc339784278"/>
      <w:bookmarkStart w:id="55" w:name="_Toc342757869"/>
      <w:bookmarkStart w:id="56" w:name="_Toc346297780"/>
      <w:bookmarkStart w:id="57" w:name="_Toc422186487"/>
      <w:bookmarkStart w:id="58" w:name="_Toc436203390"/>
      <w:bookmarkStart w:id="59" w:name="_Toc452813593"/>
      <w:bookmarkStart w:id="60" w:name="_Toc509300854"/>
      <w:bookmarkStart w:id="61" w:name="_Toc4469840"/>
      <w:bookmarkStart w:id="62" w:name="_Toc384277041"/>
      <w:r w:rsidRPr="00F61BAB">
        <w:rPr>
          <w:rFonts w:cs="Arial"/>
        </w:rPr>
        <w:t>Premissas e Depend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F61BAB">
        <w:rPr>
          <w:rFonts w:cs="Arial"/>
        </w:rPr>
        <w:t>ências</w:t>
      </w:r>
      <w:bookmarkEnd w:id="61"/>
      <w:bookmarkEnd w:id="62"/>
    </w:p>
    <w:p w:rsidR="00DA610D" w:rsidRDefault="00DA610D" w:rsidP="0059531B">
      <w:pPr>
        <w:ind w:left="720"/>
        <w:jc w:val="both"/>
        <w:rPr>
          <w:rFonts w:ascii="Arial" w:hAnsi="Arial" w:cs="Arial"/>
        </w:rPr>
      </w:pPr>
    </w:p>
    <w:p w:rsidR="00CD270F" w:rsidRDefault="0059531B" w:rsidP="00DA610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Para rodar o Sistema de Pedidos de Café da Manhã no computador do cliente, é necessário o seguinte ambiente computacional:</w:t>
      </w:r>
    </w:p>
    <w:p w:rsidR="0059531B" w:rsidRDefault="0059531B" w:rsidP="0059531B">
      <w:pPr>
        <w:ind w:left="720"/>
        <w:jc w:val="both"/>
        <w:rPr>
          <w:rFonts w:ascii="Arial" w:hAnsi="Arial" w:cs="Arial"/>
        </w:rPr>
      </w:pPr>
    </w:p>
    <w:p w:rsidR="0059531B" w:rsidRDefault="0059531B" w:rsidP="0059531B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Computador;</w:t>
      </w:r>
    </w:p>
    <w:p w:rsidR="0059531B" w:rsidRDefault="0059531B" w:rsidP="0059531B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à </w:t>
      </w:r>
      <w:r>
        <w:rPr>
          <w:rFonts w:ascii="Arial" w:hAnsi="Arial" w:cs="Arial"/>
          <w:i/>
        </w:rPr>
        <w:t>Internet</w:t>
      </w:r>
      <w:r>
        <w:rPr>
          <w:rFonts w:ascii="Arial" w:hAnsi="Arial" w:cs="Arial"/>
        </w:rPr>
        <w:t>;</w:t>
      </w:r>
    </w:p>
    <w:p w:rsidR="0059531B" w:rsidRDefault="0059531B" w:rsidP="0059531B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Navegador </w:t>
      </w:r>
      <w:r>
        <w:rPr>
          <w:rFonts w:ascii="Arial" w:hAnsi="Arial" w:cs="Arial"/>
          <w:i/>
        </w:rPr>
        <w:t>Web</w:t>
      </w:r>
      <w:r>
        <w:rPr>
          <w:rFonts w:ascii="Arial" w:hAnsi="Arial" w:cs="Arial"/>
        </w:rPr>
        <w:t>.</w:t>
      </w:r>
    </w:p>
    <w:p w:rsidR="0059531B" w:rsidRPr="0059531B" w:rsidRDefault="0059531B" w:rsidP="0059531B">
      <w:pPr>
        <w:ind w:left="720"/>
        <w:jc w:val="both"/>
        <w:rPr>
          <w:rFonts w:ascii="Arial" w:hAnsi="Arial" w:cs="Arial"/>
        </w:rPr>
      </w:pPr>
    </w:p>
    <w:p w:rsidR="00F473E4" w:rsidRPr="00F61BAB" w:rsidRDefault="00F473E4">
      <w:pPr>
        <w:pStyle w:val="Ttulo2"/>
        <w:rPr>
          <w:rFonts w:cs="Arial"/>
        </w:rPr>
      </w:pPr>
      <w:bookmarkStart w:id="63" w:name="_Ref180984642"/>
      <w:bookmarkStart w:id="64" w:name="_Toc384277042"/>
      <w:r w:rsidRPr="00F61BAB">
        <w:rPr>
          <w:rFonts w:cs="Arial"/>
        </w:rPr>
        <w:t>Limites do Produto</w:t>
      </w:r>
      <w:bookmarkEnd w:id="63"/>
      <w:bookmarkEnd w:id="64"/>
    </w:p>
    <w:p w:rsidR="00F473E4" w:rsidRDefault="0059531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O Sistema de Pedidos de Café da Manhã</w:t>
      </w:r>
      <w:r w:rsidR="00F473E4" w:rsidRPr="00F61BAB">
        <w:rPr>
          <w:rFonts w:ascii="Arial" w:hAnsi="Arial" w:cs="Arial"/>
        </w:rPr>
        <w:t xml:space="preserve"> não abrange:</w:t>
      </w:r>
    </w:p>
    <w:p w:rsidR="0059531B" w:rsidRPr="00F61BAB" w:rsidRDefault="0059531B">
      <w:pPr>
        <w:ind w:firstLine="720"/>
        <w:rPr>
          <w:rFonts w:ascii="Arial" w:hAnsi="Arial" w:cs="Arial"/>
        </w:rPr>
      </w:pPr>
    </w:p>
    <w:p w:rsidR="00F473E4" w:rsidRDefault="00B92CAE" w:rsidP="00B92CAE">
      <w:pPr>
        <w:pStyle w:val="infoblue0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 w:rsidRPr="00F61BAB">
        <w:rPr>
          <w:rFonts w:ascii="Arial" w:hAnsi="Arial" w:cs="Arial"/>
          <w:i w:val="0"/>
          <w:iCs w:val="0"/>
          <w:color w:val="auto"/>
        </w:rPr>
        <w:t xml:space="preserve">A realização de </w:t>
      </w:r>
      <w:r w:rsidR="0059531B">
        <w:rPr>
          <w:rFonts w:ascii="Arial" w:hAnsi="Arial" w:cs="Arial"/>
          <w:i w:val="0"/>
          <w:iCs w:val="0"/>
          <w:color w:val="auto"/>
        </w:rPr>
        <w:t>pedidos de café da manhã para locais diferentes de condomínios;</w:t>
      </w:r>
    </w:p>
    <w:p w:rsidR="00C20BCB" w:rsidRDefault="00C20BCB" w:rsidP="00B92CAE">
      <w:pPr>
        <w:pStyle w:val="infoblue0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  <w:i w:val="0"/>
          <w:iCs w:val="0"/>
          <w:color w:val="auto"/>
        </w:rPr>
        <w:t>A realização de pedidos de café da manhã para locais diferentes de padarias;</w:t>
      </w:r>
    </w:p>
    <w:p w:rsidR="0059531B" w:rsidRDefault="0059531B" w:rsidP="00B92CAE">
      <w:pPr>
        <w:pStyle w:val="infoblue0"/>
        <w:numPr>
          <w:ilvl w:val="0"/>
          <w:numId w:val="11"/>
        </w:numPr>
        <w:jc w:val="both"/>
        <w:rPr>
          <w:rFonts w:ascii="Arial" w:hAnsi="Arial" w:cs="Arial"/>
          <w:i w:val="0"/>
          <w:iCs w:val="0"/>
          <w:color w:val="auto"/>
        </w:rPr>
      </w:pPr>
      <w:r>
        <w:rPr>
          <w:rFonts w:ascii="Arial" w:hAnsi="Arial" w:cs="Arial"/>
          <w:i w:val="0"/>
          <w:iCs w:val="0"/>
          <w:color w:val="auto"/>
        </w:rPr>
        <w:t>A realização de pedidos de outras refeições que não sejam café da manh</w:t>
      </w:r>
      <w:r w:rsidR="00C20BCB">
        <w:rPr>
          <w:rFonts w:ascii="Arial" w:hAnsi="Arial" w:cs="Arial"/>
          <w:i w:val="0"/>
          <w:iCs w:val="0"/>
          <w:color w:val="auto"/>
        </w:rPr>
        <w:t>ã;</w:t>
      </w:r>
    </w:p>
    <w:p w:rsidR="0059531B" w:rsidRPr="00F61BAB" w:rsidRDefault="0059531B" w:rsidP="0059531B">
      <w:pPr>
        <w:pStyle w:val="infoblue0"/>
        <w:jc w:val="both"/>
        <w:rPr>
          <w:rFonts w:ascii="Arial" w:hAnsi="Arial" w:cs="Arial"/>
          <w:i w:val="0"/>
          <w:iCs w:val="0"/>
          <w:color w:val="auto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65" w:name="_Toc4469842"/>
      <w:bookmarkStart w:id="66" w:name="_Toc384277043"/>
      <w:r w:rsidRPr="00F61BAB">
        <w:rPr>
          <w:rFonts w:cs="Arial"/>
        </w:rPr>
        <w:t>Requisitos Funcionais do Produto</w:t>
      </w:r>
      <w:bookmarkEnd w:id="65"/>
      <w:bookmarkEnd w:id="66"/>
    </w:p>
    <w:p w:rsidR="00F473E4" w:rsidRDefault="00F473E4">
      <w:pPr>
        <w:pStyle w:val="Corpodetexto"/>
        <w:ind w:left="765"/>
        <w:rPr>
          <w:rFonts w:cs="Arial"/>
          <w:iCs/>
          <w:lang w:eastAsia="pt-BR"/>
        </w:rPr>
      </w:pPr>
    </w:p>
    <w:p w:rsidR="00CE122E" w:rsidRDefault="00CE122E">
      <w:pPr>
        <w:pStyle w:val="Corpodetexto"/>
        <w:ind w:left="765"/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Os requisitos funcionais do produto descrito neste documento estão listados a seguir:</w:t>
      </w:r>
    </w:p>
    <w:p w:rsidR="00CE122E" w:rsidRDefault="00CE122E">
      <w:pPr>
        <w:pStyle w:val="Corpodetexto"/>
        <w:ind w:left="765"/>
        <w:rPr>
          <w:rFonts w:cs="Arial"/>
          <w:iCs/>
          <w:lang w:eastAsia="pt-BR"/>
        </w:rPr>
      </w:pP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Realizar pedidos;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Entregar pedidos;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Administrar pedidos;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Pagar pedidos;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lastRenderedPageBreak/>
        <w:t>Prestar contas;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Cadastrar condomínios;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Cadastrar clientes;</w:t>
      </w:r>
    </w:p>
    <w:p w:rsidR="00CE122E" w:rsidRDefault="00CE122E" w:rsidP="00CE122E">
      <w:pPr>
        <w:pStyle w:val="Corpodetexto"/>
        <w:numPr>
          <w:ilvl w:val="0"/>
          <w:numId w:val="23"/>
        </w:numPr>
        <w:rPr>
          <w:rFonts w:cs="Arial"/>
          <w:iCs/>
          <w:lang w:eastAsia="pt-BR"/>
        </w:rPr>
      </w:pPr>
      <w:r>
        <w:rPr>
          <w:rFonts w:cs="Arial"/>
          <w:iCs/>
          <w:lang w:eastAsia="pt-BR"/>
        </w:rPr>
        <w:t>Cadastrar padarias.</w:t>
      </w:r>
    </w:p>
    <w:p w:rsidR="00F473E4" w:rsidRPr="00C20BCB" w:rsidRDefault="00F473E4" w:rsidP="00C20BCB">
      <w:pPr>
        <w:pStyle w:val="Ttulo1"/>
        <w:numPr>
          <w:ilvl w:val="0"/>
          <w:numId w:val="0"/>
        </w:numPr>
        <w:rPr>
          <w:rFonts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67" w:name="_Toc436203408"/>
      <w:bookmarkStart w:id="68" w:name="_Toc452813602"/>
      <w:bookmarkStart w:id="69" w:name="_Toc509300863"/>
      <w:bookmarkStart w:id="70" w:name="_Toc4469846"/>
      <w:bookmarkStart w:id="71" w:name="_Ref66161346"/>
      <w:bookmarkStart w:id="72" w:name="_Ref66161353"/>
      <w:bookmarkStart w:id="73" w:name="_Toc384277045"/>
      <w:r w:rsidRPr="00F61BAB">
        <w:rPr>
          <w:rFonts w:cs="Arial"/>
        </w:rPr>
        <w:t>Requisitos Não-Funcionais do Produto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F473E4" w:rsidRDefault="00F473E4">
      <w:pPr>
        <w:ind w:left="1080"/>
        <w:rPr>
          <w:rFonts w:ascii="Arial" w:hAnsi="Arial" w:cs="Arial"/>
        </w:rPr>
      </w:pPr>
      <w:bookmarkStart w:id="74" w:name="_Toc436203405"/>
      <w:bookmarkStart w:id="75" w:name="_Toc452813599"/>
      <w:bookmarkStart w:id="76" w:name="_Toc509300860"/>
      <w:bookmarkStart w:id="77" w:name="_Toc4469843"/>
    </w:p>
    <w:p w:rsidR="00C20BCB" w:rsidRDefault="00C20BCB" w:rsidP="00C20BCB">
      <w:pPr>
        <w:ind w:firstLine="709"/>
        <w:rPr>
          <w:rFonts w:ascii="Arial" w:hAnsi="Arial" w:cs="Arial"/>
        </w:rPr>
      </w:pPr>
    </w:p>
    <w:p w:rsidR="00C20BCB" w:rsidRPr="00F61BAB" w:rsidRDefault="00C20BCB">
      <w:pPr>
        <w:ind w:left="1080"/>
        <w:rPr>
          <w:rFonts w:ascii="Arial" w:hAnsi="Arial" w:cs="Arial"/>
        </w:rPr>
      </w:pPr>
    </w:p>
    <w:p w:rsidR="00F473E4" w:rsidRPr="00F61BAB" w:rsidRDefault="00F473E4">
      <w:pPr>
        <w:pStyle w:val="Ttulo1"/>
        <w:rPr>
          <w:rFonts w:cs="Arial"/>
        </w:rPr>
      </w:pPr>
      <w:bookmarkStart w:id="78" w:name="_Toc384277046"/>
      <w:r w:rsidRPr="00F61BAB">
        <w:rPr>
          <w:rFonts w:cs="Arial"/>
        </w:rPr>
        <w:t>Restrições</w:t>
      </w:r>
      <w:bookmarkEnd w:id="74"/>
      <w:bookmarkEnd w:id="75"/>
      <w:bookmarkEnd w:id="76"/>
      <w:bookmarkEnd w:id="77"/>
      <w:r w:rsidRPr="00F61BAB">
        <w:rPr>
          <w:rFonts w:cs="Arial"/>
        </w:rPr>
        <w:t xml:space="preserve"> Técnicas</w:t>
      </w:r>
      <w:bookmarkEnd w:id="78"/>
    </w:p>
    <w:p w:rsidR="00F473E4" w:rsidRPr="00F61BAB" w:rsidRDefault="00F473E4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bookmarkEnd w:id="14"/>
    <w:p w:rsidR="00F473E4" w:rsidRPr="00F61BAB" w:rsidRDefault="00F473E4">
      <w:pPr>
        <w:pStyle w:val="InfoBlue"/>
        <w:rPr>
          <w:rFonts w:cs="Arial"/>
        </w:rPr>
      </w:pPr>
    </w:p>
    <w:sectPr w:rsidR="00F473E4" w:rsidRPr="00F61BAB" w:rsidSect="004A5C0F">
      <w:headerReference w:type="default" r:id="rId9"/>
      <w:footerReference w:type="default" r:id="rId10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C4E" w:rsidRDefault="00AC4C4E">
      <w:r>
        <w:separator/>
      </w:r>
    </w:p>
  </w:endnote>
  <w:endnote w:type="continuationSeparator" w:id="0">
    <w:p w:rsidR="00AC4C4E" w:rsidRDefault="00AC4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202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F2909">
      <w:trPr>
        <w:jc w:val="center"/>
      </w:trPr>
      <w:tc>
        <w:tcPr>
          <w:tcW w:w="5189" w:type="dxa"/>
          <w:tcBorders>
            <w:top w:val="nil"/>
            <w:left w:val="nil"/>
            <w:bottom w:val="nil"/>
            <w:right w:val="nil"/>
          </w:tcBorders>
        </w:tcPr>
        <w:p w:rsidR="001F2909" w:rsidRDefault="00AC4C4E" w:rsidP="002C0F5E">
          <w:r>
            <w:t>Sistema de Pedidos de Café da Manhã</w:t>
          </w:r>
          <w:r w:rsidR="001A148B">
            <w:t xml:space="preserve"> – UFRN</w:t>
          </w:r>
        </w:p>
      </w:tc>
      <w:tc>
        <w:tcPr>
          <w:tcW w:w="3737" w:type="dxa"/>
          <w:tcBorders>
            <w:top w:val="nil"/>
            <w:left w:val="nil"/>
            <w:bottom w:val="nil"/>
            <w:right w:val="nil"/>
          </w:tcBorders>
        </w:tcPr>
        <w:p w:rsidR="001F2909" w:rsidRDefault="001F290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4097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4097D" w:rsidRPr="0014097D">
            <w:rPr>
              <w:rStyle w:val="Nmerodepgina"/>
              <w:noProof/>
              <w:lang w:val="en-US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F473E4" w:rsidRDefault="00F473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C4E" w:rsidRDefault="00AC4C4E">
      <w:r>
        <w:separator/>
      </w:r>
    </w:p>
  </w:footnote>
  <w:footnote w:type="continuationSeparator" w:id="0">
    <w:p w:rsidR="00AC4C4E" w:rsidRDefault="00AC4C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826" w:rsidRDefault="002E5826" w:rsidP="002E5826">
    <w:pPr>
      <w:pBdr>
        <w:top w:val="single" w:sz="6" w:space="1" w:color="auto"/>
      </w:pBdr>
      <w:rPr>
        <w:szCs w:val="24"/>
      </w:rPr>
    </w:pPr>
  </w:p>
  <w:p w:rsidR="002E5826" w:rsidRDefault="00AC4C4E" w:rsidP="002E5826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t>Universidade Federal do Rio Grande do Norte</w:t>
    </w:r>
  </w:p>
  <w:p w:rsidR="002E5826" w:rsidRDefault="002E5826" w:rsidP="002E5826">
    <w:pPr>
      <w:pBdr>
        <w:bottom w:val="single" w:sz="6" w:space="1" w:color="auto"/>
      </w:pBdr>
      <w:jc w:val="right"/>
      <w:rPr>
        <w:szCs w:val="24"/>
      </w:rPr>
    </w:pPr>
  </w:p>
  <w:p w:rsidR="002E5826" w:rsidRDefault="002E58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97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471"/>
      <w:gridCol w:w="4426"/>
    </w:tblGrid>
    <w:tr w:rsidR="00F473E4" w:rsidTr="00AC4C4E">
      <w:trPr>
        <w:jc w:val="center"/>
      </w:trPr>
      <w:tc>
        <w:tcPr>
          <w:tcW w:w="4471" w:type="dxa"/>
        </w:tcPr>
        <w:p w:rsidR="00F473E4" w:rsidRPr="00EE1061" w:rsidRDefault="00AC4C4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Pedidos de Café da Manhã</w:t>
          </w:r>
        </w:p>
      </w:tc>
      <w:tc>
        <w:tcPr>
          <w:tcW w:w="4426" w:type="dxa"/>
        </w:tcPr>
        <w:p w:rsidR="00F473E4" w:rsidRPr="00EE1061" w:rsidRDefault="00AC4C4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Universidade Federal do Rio Grande do Norte</w:t>
          </w:r>
        </w:p>
      </w:tc>
    </w:tr>
    <w:tr w:rsidR="00F473E4" w:rsidTr="00AC4C4E">
      <w:trPr>
        <w:jc w:val="center"/>
      </w:trPr>
      <w:tc>
        <w:tcPr>
          <w:tcW w:w="4471" w:type="dxa"/>
        </w:tcPr>
        <w:p w:rsidR="00F473E4" w:rsidRPr="00EE1061" w:rsidRDefault="00EE1061">
          <w:pPr>
            <w:rPr>
              <w:rFonts w:ascii="Arial" w:hAnsi="Arial" w:cs="Arial"/>
            </w:rPr>
          </w:pPr>
          <w:r w:rsidRPr="00EE1061">
            <w:rPr>
              <w:rFonts w:ascii="Arial" w:hAnsi="Arial" w:cs="Arial"/>
            </w:rPr>
            <w:fldChar w:fldCharType="begin"/>
          </w:r>
          <w:r w:rsidRPr="00EE1061">
            <w:rPr>
              <w:rFonts w:ascii="Arial" w:hAnsi="Arial" w:cs="Arial"/>
            </w:rPr>
            <w:instrText xml:space="preserve"> REF  nomeDocumento \h  \* MERGEFORMAT </w:instrText>
          </w:r>
          <w:r w:rsidRPr="00EE1061">
            <w:rPr>
              <w:rFonts w:ascii="Arial" w:hAnsi="Arial" w:cs="Arial"/>
            </w:rPr>
          </w:r>
          <w:r w:rsidRPr="00EE1061">
            <w:rPr>
              <w:rFonts w:ascii="Arial" w:hAnsi="Arial" w:cs="Arial"/>
            </w:rPr>
            <w:fldChar w:fldCharType="separate"/>
          </w:r>
          <w:r w:rsidR="00AC4C4E" w:rsidRPr="00AC4C4E">
            <w:rPr>
              <w:rFonts w:ascii="Arial" w:hAnsi="Arial" w:cs="Arial"/>
            </w:rPr>
            <w:t xml:space="preserve">Documento de Visão </w:t>
          </w:r>
          <w:r w:rsidRPr="00EE1061">
            <w:rPr>
              <w:rFonts w:ascii="Arial" w:hAnsi="Arial" w:cs="Arial"/>
            </w:rPr>
            <w:fldChar w:fldCharType="end"/>
          </w:r>
        </w:p>
      </w:tc>
      <w:tc>
        <w:tcPr>
          <w:tcW w:w="4426" w:type="dxa"/>
        </w:tcPr>
        <w:p w:rsidR="005F5C31" w:rsidRPr="00EE1061" w:rsidRDefault="001A148B" w:rsidP="00AC4C4E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</w:t>
          </w:r>
          <w:r w:rsidR="00AC4C4E">
            <w:rPr>
              <w:rFonts w:ascii="Arial" w:hAnsi="Arial" w:cs="Arial"/>
            </w:rPr>
            <w:t>ã</w:t>
          </w:r>
          <w:r>
            <w:rPr>
              <w:rFonts w:ascii="Arial" w:hAnsi="Arial" w:cs="Arial"/>
            </w:rPr>
            <w:t xml:space="preserve">o </w:t>
          </w:r>
          <w:r w:rsidR="00AC4C4E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>.</w:t>
          </w:r>
          <w:r w:rsidR="00AC4C4E">
            <w:rPr>
              <w:rFonts w:ascii="Arial" w:hAnsi="Arial" w:cs="Arial"/>
            </w:rPr>
            <w:t>0</w:t>
          </w:r>
        </w:p>
      </w:tc>
    </w:tr>
  </w:tbl>
  <w:p w:rsidR="00F473E4" w:rsidRDefault="00F473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1A720E0"/>
    <w:multiLevelType w:val="hybridMultilevel"/>
    <w:tmpl w:val="386CD3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3269C"/>
    <w:multiLevelType w:val="hybridMultilevel"/>
    <w:tmpl w:val="D7AC8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31471F"/>
    <w:multiLevelType w:val="hybridMultilevel"/>
    <w:tmpl w:val="686EA994"/>
    <w:lvl w:ilvl="0" w:tplc="2B1C4F3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752CC4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3872C5B"/>
    <w:multiLevelType w:val="hybridMultilevel"/>
    <w:tmpl w:val="91285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2E4D"/>
    <w:multiLevelType w:val="multilevel"/>
    <w:tmpl w:val="82CC42C0"/>
    <w:lvl w:ilvl="0">
      <w:start w:val="6"/>
      <w:numFmt w:val="decimal"/>
      <w:lvlText w:val="%1. -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>
    <w:nsid w:val="254C1974"/>
    <w:multiLevelType w:val="hybridMultilevel"/>
    <w:tmpl w:val="5D3419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54739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DC91574"/>
    <w:multiLevelType w:val="hybridMultilevel"/>
    <w:tmpl w:val="5D82C58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E307421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6ED2EF7"/>
    <w:multiLevelType w:val="hybridMultilevel"/>
    <w:tmpl w:val="CCF455D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8A4011"/>
    <w:multiLevelType w:val="hybridMultilevel"/>
    <w:tmpl w:val="35AECC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FA1488"/>
    <w:multiLevelType w:val="hybridMultilevel"/>
    <w:tmpl w:val="AFF02620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F0360732">
      <w:numFmt w:val="none"/>
      <w:lvlText w:val="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5AF7727C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0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745544EA"/>
    <w:multiLevelType w:val="hybridMultilevel"/>
    <w:tmpl w:val="1D04643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14"/>
  </w:num>
  <w:num w:numId="5">
    <w:abstractNumId w:val="4"/>
  </w:num>
  <w:num w:numId="6">
    <w:abstractNumId w:val="19"/>
  </w:num>
  <w:num w:numId="7">
    <w:abstractNumId w:val="21"/>
  </w:num>
  <w:num w:numId="8">
    <w:abstractNumId w:val="10"/>
  </w:num>
  <w:num w:numId="9">
    <w:abstractNumId w:val="11"/>
  </w:num>
  <w:num w:numId="10">
    <w:abstractNumId w:val="1"/>
  </w:num>
  <w:num w:numId="11">
    <w:abstractNumId w:val="18"/>
  </w:num>
  <w:num w:numId="12">
    <w:abstractNumId w:val="16"/>
  </w:num>
  <w:num w:numId="13">
    <w:abstractNumId w:val="20"/>
  </w:num>
  <w:num w:numId="14">
    <w:abstractNumId w:val="7"/>
  </w:num>
  <w:num w:numId="15">
    <w:abstractNumId w:val="17"/>
  </w:num>
  <w:num w:numId="16">
    <w:abstractNumId w:val="12"/>
  </w:num>
  <w:num w:numId="17">
    <w:abstractNumId w:val="2"/>
  </w:num>
  <w:num w:numId="18">
    <w:abstractNumId w:val="6"/>
  </w:num>
  <w:num w:numId="19">
    <w:abstractNumId w:val="8"/>
  </w:num>
  <w:num w:numId="20">
    <w:abstractNumId w:val="9"/>
  </w:num>
  <w:num w:numId="21">
    <w:abstractNumId w:val="5"/>
  </w:num>
  <w:num w:numId="22">
    <w:abstractNumId w:val="15"/>
  </w:num>
  <w:num w:numId="2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4E"/>
    <w:rsid w:val="00053901"/>
    <w:rsid w:val="00074DD3"/>
    <w:rsid w:val="00096FD8"/>
    <w:rsid w:val="000A0F05"/>
    <w:rsid w:val="000D6E03"/>
    <w:rsid w:val="00112E0B"/>
    <w:rsid w:val="00113B29"/>
    <w:rsid w:val="0014097D"/>
    <w:rsid w:val="0016291F"/>
    <w:rsid w:val="00163F38"/>
    <w:rsid w:val="001A148B"/>
    <w:rsid w:val="001A4A47"/>
    <w:rsid w:val="001D7113"/>
    <w:rsid w:val="001F2909"/>
    <w:rsid w:val="002024AF"/>
    <w:rsid w:val="00213609"/>
    <w:rsid w:val="002150BD"/>
    <w:rsid w:val="00230077"/>
    <w:rsid w:val="0023520D"/>
    <w:rsid w:val="00235A46"/>
    <w:rsid w:val="0024628D"/>
    <w:rsid w:val="00260006"/>
    <w:rsid w:val="002921F3"/>
    <w:rsid w:val="002C0F5E"/>
    <w:rsid w:val="002E137E"/>
    <w:rsid w:val="002E5826"/>
    <w:rsid w:val="00320DCB"/>
    <w:rsid w:val="003D3552"/>
    <w:rsid w:val="003F3C0E"/>
    <w:rsid w:val="00406F56"/>
    <w:rsid w:val="0049719A"/>
    <w:rsid w:val="004A5C0F"/>
    <w:rsid w:val="004D0E70"/>
    <w:rsid w:val="004D33C2"/>
    <w:rsid w:val="004E328F"/>
    <w:rsid w:val="00571DAF"/>
    <w:rsid w:val="0059531B"/>
    <w:rsid w:val="005C6725"/>
    <w:rsid w:val="005E602A"/>
    <w:rsid w:val="005F5C31"/>
    <w:rsid w:val="006023E0"/>
    <w:rsid w:val="006270A2"/>
    <w:rsid w:val="006279B5"/>
    <w:rsid w:val="00634573"/>
    <w:rsid w:val="00685261"/>
    <w:rsid w:val="00686316"/>
    <w:rsid w:val="0069450B"/>
    <w:rsid w:val="006B668C"/>
    <w:rsid w:val="006C3228"/>
    <w:rsid w:val="006C3F70"/>
    <w:rsid w:val="006E1E93"/>
    <w:rsid w:val="00704986"/>
    <w:rsid w:val="00765FDC"/>
    <w:rsid w:val="007C7C80"/>
    <w:rsid w:val="008176DA"/>
    <w:rsid w:val="00844C85"/>
    <w:rsid w:val="00895097"/>
    <w:rsid w:val="008D197A"/>
    <w:rsid w:val="008F67EC"/>
    <w:rsid w:val="009070AF"/>
    <w:rsid w:val="00924E5A"/>
    <w:rsid w:val="00970596"/>
    <w:rsid w:val="00982FE1"/>
    <w:rsid w:val="0098598F"/>
    <w:rsid w:val="009A2270"/>
    <w:rsid w:val="009A35D5"/>
    <w:rsid w:val="009A458E"/>
    <w:rsid w:val="009B3391"/>
    <w:rsid w:val="009F0F4D"/>
    <w:rsid w:val="00A4773D"/>
    <w:rsid w:val="00A721DA"/>
    <w:rsid w:val="00A774E4"/>
    <w:rsid w:val="00A84547"/>
    <w:rsid w:val="00AA0066"/>
    <w:rsid w:val="00AA0AA6"/>
    <w:rsid w:val="00AA7B45"/>
    <w:rsid w:val="00AC4C4E"/>
    <w:rsid w:val="00AE68A9"/>
    <w:rsid w:val="00B323FB"/>
    <w:rsid w:val="00B5299C"/>
    <w:rsid w:val="00B9146B"/>
    <w:rsid w:val="00B92CAE"/>
    <w:rsid w:val="00BC78BC"/>
    <w:rsid w:val="00BE3D79"/>
    <w:rsid w:val="00C05BBE"/>
    <w:rsid w:val="00C20BCB"/>
    <w:rsid w:val="00C239C6"/>
    <w:rsid w:val="00C30E73"/>
    <w:rsid w:val="00C44A7B"/>
    <w:rsid w:val="00C5151A"/>
    <w:rsid w:val="00C73B9F"/>
    <w:rsid w:val="00CD1D50"/>
    <w:rsid w:val="00CD270F"/>
    <w:rsid w:val="00CE122E"/>
    <w:rsid w:val="00CE63A2"/>
    <w:rsid w:val="00D33443"/>
    <w:rsid w:val="00D84719"/>
    <w:rsid w:val="00D97F92"/>
    <w:rsid w:val="00DA610D"/>
    <w:rsid w:val="00E5355F"/>
    <w:rsid w:val="00E62EAF"/>
    <w:rsid w:val="00E969F7"/>
    <w:rsid w:val="00EA01D5"/>
    <w:rsid w:val="00ED1970"/>
    <w:rsid w:val="00EE1061"/>
    <w:rsid w:val="00EE44EF"/>
    <w:rsid w:val="00EE7D1A"/>
    <w:rsid w:val="00F32E64"/>
    <w:rsid w:val="00F473E4"/>
    <w:rsid w:val="00F61BAB"/>
    <w:rsid w:val="00F73643"/>
    <w:rsid w:val="00F902FD"/>
    <w:rsid w:val="00FC1A67"/>
    <w:rsid w:val="00FE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2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eastAsia="pt-BR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0">
    <w:name w:val="infoblue0"/>
    <w:basedOn w:val="Normal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nfase">
    <w:name w:val="Emphasis"/>
    <w:basedOn w:val="Fontepargpadro"/>
    <w:qFormat/>
    <w:rPr>
      <w:i/>
      <w:iCs/>
    </w:rPr>
  </w:style>
  <w:style w:type="paragraph" w:styleId="Recuodecorpodetexto3">
    <w:name w:val="Body Text Indent 3"/>
    <w:basedOn w:val="Normal"/>
    <w:pPr>
      <w:ind w:left="7" w:hanging="7"/>
    </w:pPr>
    <w:rPr>
      <w:rFonts w:ascii="Arial" w:hAnsi="Arial" w:cs="Arial"/>
    </w:rPr>
  </w:style>
  <w:style w:type="table" w:styleId="Tabelacomgrade">
    <w:name w:val="Table Grid"/>
    <w:basedOn w:val="Tabelanormal"/>
    <w:rsid w:val="004A5C0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EE7D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02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UFRN\2014-1\Engenharia%20de%20Software\Trabalhos\Trabalho02\Documento_de_Visa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Documento_de_Visao</Template>
  <TotalTime>170</TotalTime>
  <Pages>6</Pages>
  <Words>789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Visão</vt:lpstr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creator>CPL</dc:creator>
  <cp:lastModifiedBy>CPL</cp:lastModifiedBy>
  <cp:revision>26</cp:revision>
  <cp:lastPrinted>2002-05-13T21:16:00Z</cp:lastPrinted>
  <dcterms:created xsi:type="dcterms:W3CDTF">2014-04-07T13:12:00Z</dcterms:created>
  <dcterms:modified xsi:type="dcterms:W3CDTF">2014-04-07T19:07:00Z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156125806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andre.siqueira@bcb.gov.br</vt:lpwstr>
  </property>
  <property fmtid="{D5CDD505-2E9C-101B-9397-08002B2CF9AE}" pid="6" name="_AuthorEmailDisplayName">
    <vt:lpwstr>Andre Henrique de Siqueira</vt:lpwstr>
  </property>
  <property fmtid="{D5CDD505-2E9C-101B-9397-08002B2CF9AE}" pid="7" name="_ReviewingToolsShownOnce">
    <vt:lpwstr/>
  </property>
</Properties>
</file>